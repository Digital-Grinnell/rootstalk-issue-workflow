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65EC9" w14:textId="45E02385" w:rsidR="000E11DF" w:rsidRDefault="00A6601F" w:rsidP="00A6601F">
      <w:pPr>
        <w:pStyle w:val="Primary-Title"/>
      </w:pPr>
      <w:r>
        <w:t xml:space="preserve">Four-Legged </w:t>
      </w:r>
      <w:r w:rsidRPr="00A6601F">
        <w:t>People</w:t>
      </w:r>
      <w:r>
        <w:t>: Five Poems</w:t>
      </w:r>
    </w:p>
    <w:p w14:paraId="686E3522" w14:textId="33A8EC41" w:rsidR="00A6601F" w:rsidRDefault="00A6601F" w:rsidP="00A6601F">
      <w:pPr>
        <w:pStyle w:val="Byline"/>
      </w:pPr>
      <w:r>
        <w:t>By Emma Walsh</w:t>
      </w:r>
    </w:p>
    <w:p w14:paraId="544C9AB2" w14:textId="77777777" w:rsidR="00A6601F" w:rsidRDefault="00A6601F" w:rsidP="000E11DF"/>
    <w:p w14:paraId="62511A66" w14:textId="404B920F" w:rsidR="00A6601F" w:rsidRDefault="00A6601F" w:rsidP="00A6601F">
      <w:pPr>
        <w:pStyle w:val="Article-Type"/>
      </w:pPr>
      <w:r>
        <w:t>Poetry</w:t>
      </w:r>
    </w:p>
    <w:p w14:paraId="2E08B460" w14:textId="77777777" w:rsidR="00A6601F" w:rsidRDefault="00A6601F" w:rsidP="00A6601F">
      <w:pPr>
        <w:pStyle w:val="Article-Type"/>
      </w:pPr>
    </w:p>
    <w:p w14:paraId="57C356CC" w14:textId="2235EEFB" w:rsidR="00A6601F" w:rsidRDefault="00A6601F" w:rsidP="00A6601F">
      <w:pPr>
        <w:pStyle w:val="Hero-Image"/>
      </w:pPr>
      <w:r>
        <w:rPr>
          <w:noProof/>
        </w:rPr>
        <w:drawing>
          <wp:anchor distT="0" distB="0" distL="114300" distR="114300" simplePos="0" relativeHeight="251662338" behindDoc="0" locked="0" layoutInCell="1" allowOverlap="1" wp14:anchorId="0A1DD8A5" wp14:editId="29FA9253">
            <wp:simplePos x="0" y="0"/>
            <wp:positionH relativeFrom="column">
              <wp:posOffset>1968500</wp:posOffset>
            </wp:positionH>
            <wp:positionV relativeFrom="paragraph">
              <wp:posOffset>-2439035</wp:posOffset>
            </wp:positionV>
            <wp:extent cx="6858000" cy="2247900"/>
            <wp:effectExtent l="0" t="0" r="0" b="0"/>
            <wp:wrapTopAndBottom/>
            <wp:docPr id="315933468" name="Picture 1" descr="A group of animals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33468" name="Picture 1" descr="A group of animals in a fiel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F1E5D" w14:textId="77777777" w:rsidR="00A6601F" w:rsidRDefault="00A6601F" w:rsidP="00A6601F">
      <w:pPr>
        <w:pStyle w:val="Article-Type"/>
      </w:pPr>
    </w:p>
    <w:p w14:paraId="0C4D9457" w14:textId="77777777" w:rsidR="00D674CB" w:rsidRDefault="00D674CB" w:rsidP="00D674CB">
      <w:pPr>
        <w:pStyle w:val="Emphasized-Paragraph"/>
        <w:rPr>
          <w:iCs/>
        </w:rPr>
      </w:pPr>
      <w:r w:rsidRPr="0092214D">
        <w:rPr>
          <w:iCs/>
        </w:rPr>
        <w:t>“Let a man decide upon his favorite animal and make a study of it…let him learn to understand its sounds and motions. The animals want to communicate with man, but Wakan-Tanka does not intend they shall do so directly – man must do the greater part in securing an understanding.” </w:t>
      </w:r>
    </w:p>
    <w:p w14:paraId="0FC1CED8" w14:textId="77777777" w:rsidR="00D674CB" w:rsidRDefault="00D674CB" w:rsidP="00D674CB">
      <w:pPr>
        <w:pStyle w:val="Attribution"/>
      </w:pPr>
      <w:r w:rsidRPr="00D674CB">
        <w:t> – Brave Buffalo of Standing Rock Reservation (Lakota)</w:t>
      </w:r>
      <w:r w:rsidRPr="00D674CB">
        <w:rPr>
          <w:rStyle w:val="EndnoteReference"/>
          <w:vertAlign w:val="baseline"/>
        </w:rPr>
        <w:endnoteReference w:id="2"/>
      </w:r>
    </w:p>
    <w:p w14:paraId="6B69C8A0" w14:textId="77777777" w:rsidR="00A6601F" w:rsidRDefault="00A6601F" w:rsidP="00A6601F"/>
    <w:p w14:paraId="18BAD61A" w14:textId="665A12E7" w:rsidR="000A2C12" w:rsidRDefault="000A2C12" w:rsidP="00A6601F"/>
    <w:p w14:paraId="6B213149" w14:textId="28940DE6" w:rsidR="000A2C12" w:rsidRDefault="000A2C12" w:rsidP="00E3753E">
      <w:pPr>
        <w:pStyle w:val="Article-Imag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4" behindDoc="0" locked="0" layoutInCell="1" allowOverlap="1" wp14:anchorId="184ADFA9" wp14:editId="63A1953C">
                <wp:simplePos x="0" y="0"/>
                <wp:positionH relativeFrom="column">
                  <wp:posOffset>3765550</wp:posOffset>
                </wp:positionH>
                <wp:positionV relativeFrom="paragraph">
                  <wp:posOffset>210185</wp:posOffset>
                </wp:positionV>
                <wp:extent cx="11258550" cy="635"/>
                <wp:effectExtent l="0" t="0" r="6350" b="12065"/>
                <wp:wrapTopAndBottom/>
                <wp:docPr id="13482032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A9710D" w14:textId="63D9ADF4" w:rsidR="000A2C12" w:rsidRPr="00256578" w:rsidRDefault="000A2C12" w:rsidP="000A2C12">
                            <w:pPr>
                              <w:pStyle w:val="Caption"/>
                              <w:rPr>
                                <w:sz w:val="36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Photo courtesy of Jon Andelson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ADFA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96.5pt;margin-top:16.55pt;width:886.5pt;height:.05pt;z-index:2516766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" stroked="f">
                <v:textbox style="mso-fit-shape-to-text:t" inset="0,0,0,0">
                  <w:txbxContent>
                    <w:p w14:paraId="10A9710D" w14:textId="63D9ADF4" w:rsidR="000A2C12" w:rsidRPr="00256578" w:rsidRDefault="000A2C12" w:rsidP="000A2C12">
                      <w:pPr>
                        <w:pStyle w:val="Caption"/>
                        <w:rPr>
                          <w:sz w:val="36"/>
                        </w:rPr>
                      </w:pP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Photo courtesy of Jon Andelson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A2C12">
        <w:drawing>
          <wp:anchor distT="0" distB="0" distL="114300" distR="114300" simplePos="0" relativeHeight="251663362" behindDoc="0" locked="0" layoutInCell="1" allowOverlap="0" wp14:anchorId="7ACCD7FC" wp14:editId="551E6AD6">
            <wp:simplePos x="0" y="0"/>
            <wp:positionH relativeFrom="column">
              <wp:posOffset>3689350</wp:posOffset>
            </wp:positionH>
            <wp:positionV relativeFrom="page">
              <wp:posOffset>-354965</wp:posOffset>
            </wp:positionV>
            <wp:extent cx="11258550" cy="8445500"/>
            <wp:effectExtent l="0" t="0" r="6350" b="0"/>
            <wp:wrapTopAndBottom/>
            <wp:docPr id="161674535" name="Picture 1" descr="A group of buffalo in tall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4535" name="Picture 1" descr="A group of buffalo in tall gras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25855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DE834" w14:textId="4B9ED365" w:rsidR="000A2C12" w:rsidRDefault="000A2C12" w:rsidP="00A6601F"/>
    <w:p w14:paraId="50DB300E" w14:textId="77777777" w:rsidR="000A2C12" w:rsidRPr="00A6601F" w:rsidRDefault="000A2C12" w:rsidP="00A6601F"/>
    <w:p w14:paraId="7D4FA123" w14:textId="77777777" w:rsidR="00A6601F" w:rsidRDefault="00A6601F" w:rsidP="00A6601F">
      <w:r w:rsidRPr="247CC326">
        <w:t xml:space="preserve">Recently, I learned about the Oglala Lakota tribe’s history and relationship with bison, the largest land mammal in North America. </w:t>
      </w:r>
      <w:r>
        <w:t xml:space="preserve">In the mid-sixteenth century, the North American prairie was home to an estimated 40 million bison and tens of thousands of Lakota people. By the mid-nineteenth century, the bison had all but been eradicated and the Lakota population reduced forced into reservations. </w:t>
      </w:r>
      <w:r w:rsidRPr="247CC326">
        <w:t>For the Oglala Lakota, bison are incredibly meaningful culturally and spiritually</w:t>
      </w:r>
      <w:r>
        <w:rPr>
          <w:rStyle w:val="EndnoteReference"/>
        </w:rPr>
        <w:endnoteReference w:id="3"/>
      </w:r>
      <w:r>
        <w:t>.</w:t>
      </w:r>
      <w:r w:rsidRPr="247CC326">
        <w:t xml:space="preserve"> To them, the bison are one with the earth and represent all growing and living beings</w:t>
      </w:r>
      <w:r>
        <w:rPr>
          <w:rStyle w:val="EndnoteReference"/>
        </w:rPr>
        <w:endnoteReference w:id="4"/>
      </w:r>
      <w:r>
        <w:t xml:space="preserve">. </w:t>
      </w:r>
      <w:r w:rsidRPr="247CC326">
        <w:t>In myth, the “White Buffalo Cow Woman</w:t>
      </w:r>
      <w:r>
        <w:rPr>
          <w:rStyle w:val="EndnoteReference"/>
        </w:rPr>
        <w:endnoteReference w:id="5"/>
      </w:r>
      <w:r w:rsidRPr="247CC326">
        <w:t>”</w:t>
      </w:r>
      <w:r>
        <w:t xml:space="preserve"> </w:t>
      </w:r>
      <w:r w:rsidRPr="247CC326">
        <w:t>presented the Oglala with a sacred pipe and seven sacred rites, providing the Oglala with wisdom, survival, and power</w:t>
      </w:r>
      <w:r>
        <w:rPr>
          <w:rStyle w:val="EndnoteReference"/>
        </w:rPr>
        <w:endnoteReference w:id="6"/>
      </w:r>
      <w:r w:rsidRPr="247CC326">
        <w:t xml:space="preserve">. While the buffalo represent all beings, otherwise known as </w:t>
      </w:r>
      <w:r w:rsidRPr="30F41969">
        <w:rPr>
          <w:i/>
          <w:iCs/>
        </w:rPr>
        <w:t xml:space="preserve">Wakan-Tanka, </w:t>
      </w:r>
      <w:r w:rsidRPr="247CC326">
        <w:t>they are also equated specifically with women. I was inspired by the bison’s central role in Oglala Lakota understandings of the natural world and social relationships</w:t>
      </w:r>
      <w:r w:rsidRPr="247CC326">
        <w:rPr>
          <w:color w:val="000000" w:themeColor="text1"/>
        </w:rPr>
        <w:t>, and as a poet I wanted to express my thoughts and feelings about the bison in verse</w:t>
      </w:r>
      <w:r w:rsidRPr="247CC326">
        <w:t xml:space="preserve">. In the poetry that follows, I combine my </w:t>
      </w:r>
      <w:r>
        <w:t xml:space="preserve">recent </w:t>
      </w:r>
      <w:r w:rsidRPr="247CC326">
        <w:t>encounter</w:t>
      </w:r>
      <w:r>
        <w:t>s</w:t>
      </w:r>
      <w:r w:rsidRPr="247CC326">
        <w:t xml:space="preserve"> with bison in central Iowa</w:t>
      </w:r>
      <w:r>
        <w:t xml:space="preserve"> at the Neal Smith National Wildlife Refuge</w:t>
      </w:r>
      <w:r w:rsidRPr="247CC326">
        <w:t xml:space="preserve"> with what I’ve learned about the Oglala Lakota. I have learned about the Oglala Lakota’s relationship with bison from a mix of primary and secondary sources listed below. I have only begun to learn about the bison and the Oglala Lakota and recognize how much I do not know. My learning and application of it is shaped by my experiences, which are not indigenous.</w:t>
      </w:r>
      <w:r>
        <w:t xml:space="preserve"> </w:t>
      </w:r>
    </w:p>
    <w:p w14:paraId="2411BDDE" w14:textId="77777777" w:rsidR="000A2C12" w:rsidRDefault="000A2C12" w:rsidP="009A0248"/>
    <w:p w14:paraId="3D66BF24" w14:textId="77777777" w:rsidR="000A2C12" w:rsidRDefault="000A2C12" w:rsidP="009A0248"/>
    <w:p w14:paraId="1FBC9EF7" w14:textId="484FD749" w:rsidR="009A0248" w:rsidRPr="009A0248" w:rsidRDefault="00A6601F" w:rsidP="000A2C12">
      <w:pPr>
        <w:pStyle w:val="Title"/>
      </w:pPr>
      <w:r w:rsidRPr="0092214D">
        <w:t xml:space="preserve">watching the </w:t>
      </w:r>
      <w:r w:rsidRPr="000A2C12">
        <w:t>bison</w:t>
      </w:r>
    </w:p>
    <w:p w14:paraId="2696F87D" w14:textId="05322A37" w:rsidR="00A6601F" w:rsidRPr="0092214D" w:rsidRDefault="00A6601F" w:rsidP="00A6601F">
      <w:pPr>
        <w:pStyle w:val="Title"/>
        <w:rPr>
          <w:rFonts w:ascii="Segoe UI" w:hAnsi="Segoe UI" w:cs="Segoe UI"/>
          <w:sz w:val="18"/>
          <w:szCs w:val="18"/>
        </w:rPr>
      </w:pPr>
      <w:r w:rsidRPr="0092214D">
        <w:rPr>
          <w:bCs/>
        </w:rPr>
        <w:t> </w:t>
      </w:r>
    </w:p>
    <w:p w14:paraId="199E6B3B" w14:textId="77777777" w:rsidR="00A6601F" w:rsidRPr="008F00CB" w:rsidRDefault="00A6601F" w:rsidP="008F00CB">
      <w:pPr>
        <w:pStyle w:val="Fixed-Format"/>
      </w:pPr>
      <w:r w:rsidRPr="008F00CB">
        <w:t>do not come    too close to me, he says, with strong brown eyes that   contain   the world.  </w:t>
      </w:r>
    </w:p>
    <w:p w14:paraId="6D84839B" w14:textId="77777777" w:rsidR="00A6601F" w:rsidRPr="008F00CB" w:rsidRDefault="00A6601F" w:rsidP="008F00CB">
      <w:pPr>
        <w:pStyle w:val="Fixed-Format"/>
      </w:pPr>
      <w:r w:rsidRPr="008F00CB">
        <w:t> </w:t>
      </w:r>
    </w:p>
    <w:p w14:paraId="0FB9D4F6" w14:textId="77777777" w:rsidR="00A6601F" w:rsidRPr="008F00CB" w:rsidRDefault="00A6601F" w:rsidP="008F00CB">
      <w:pPr>
        <w:pStyle w:val="Fixed-Format"/>
      </w:pPr>
      <w:r w:rsidRPr="008F00CB">
        <w:t>She stands atop  </w:t>
      </w:r>
    </w:p>
    <w:p w14:paraId="672B9A63" w14:textId="77777777" w:rsidR="00A6601F" w:rsidRPr="008F00CB" w:rsidRDefault="00A6601F" w:rsidP="008F00CB">
      <w:pPr>
        <w:pStyle w:val="Fixed-Format"/>
      </w:pPr>
      <w:r w:rsidRPr="008F00CB">
        <w:t>packed black dirt,  </w:t>
      </w:r>
    </w:p>
    <w:p w14:paraId="0ECEAA93" w14:textId="77777777" w:rsidR="00A6601F" w:rsidRPr="008F00CB" w:rsidRDefault="00A6601F" w:rsidP="008F00CB">
      <w:pPr>
        <w:pStyle w:val="Fixed-Format"/>
      </w:pPr>
      <w:r w:rsidRPr="008F00CB">
        <w:t>Facing me  </w:t>
      </w:r>
    </w:p>
    <w:p w14:paraId="29727E61" w14:textId="77777777" w:rsidR="00A6601F" w:rsidRPr="008F00CB" w:rsidRDefault="00A6601F" w:rsidP="008F00CB">
      <w:pPr>
        <w:pStyle w:val="Fixed-Format"/>
      </w:pPr>
      <w:r w:rsidRPr="008F00CB">
        <w:t>as I forget my self, forget my name, feel my breath, feel hers too  </w:t>
      </w:r>
    </w:p>
    <w:p w14:paraId="286712D3" w14:textId="77777777" w:rsidR="00A6601F" w:rsidRPr="008F00CB" w:rsidRDefault="00A6601F" w:rsidP="008F00CB">
      <w:pPr>
        <w:pStyle w:val="Fixed-Format"/>
      </w:pPr>
      <w:r w:rsidRPr="008F00CB">
        <w:t> </w:t>
      </w:r>
    </w:p>
    <w:p w14:paraId="1549FC5A" w14:textId="77777777" w:rsidR="00A6601F" w:rsidRPr="008F00CB" w:rsidRDefault="00A6601F" w:rsidP="008F00CB">
      <w:pPr>
        <w:pStyle w:val="Fixed-Format"/>
      </w:pPr>
      <w:r w:rsidRPr="008F00CB">
        <w:t>Shadows cast by the afternoon sun. reflecting their sacred bodies, </w:t>
      </w:r>
    </w:p>
    <w:p w14:paraId="5262B80D" w14:textId="77777777" w:rsidR="00A6601F" w:rsidRPr="008F00CB" w:rsidRDefault="00A6601F" w:rsidP="008F00CB">
      <w:pPr>
        <w:pStyle w:val="Fixed-Format"/>
      </w:pPr>
      <w:r w:rsidRPr="008F00CB">
        <w:t>moral behavior power survival entangled within their woolly dense fur </w:t>
      </w:r>
    </w:p>
    <w:p w14:paraId="303B9CC5" w14:textId="77777777" w:rsidR="00A6601F" w:rsidRPr="008F00CB" w:rsidRDefault="00A6601F" w:rsidP="008F00CB">
      <w:pPr>
        <w:pStyle w:val="Fixed-Format"/>
      </w:pPr>
      <w:r w:rsidRPr="008F00CB">
        <w:t> </w:t>
      </w:r>
    </w:p>
    <w:p w14:paraId="79FA076E" w14:textId="77777777" w:rsidR="00A6601F" w:rsidRPr="008F00CB" w:rsidRDefault="00A6601F" w:rsidP="008F00CB">
      <w:pPr>
        <w:pStyle w:val="Fixed-Format"/>
      </w:pPr>
      <w:r w:rsidRPr="008F00CB">
        <w:t>the tatanka,“buffalo,” are four-legged people</w:t>
      </w:r>
      <w:r w:rsidRPr="008F00CB">
        <w:rPr>
          <w:rStyle w:val="EndnoteReference"/>
          <w:vertAlign w:val="baseline"/>
        </w:rPr>
        <w:endnoteReference w:id="7"/>
      </w:r>
      <w:r w:rsidRPr="008F00CB">
        <w:t>,  </w:t>
      </w:r>
    </w:p>
    <w:p w14:paraId="07FC0D50" w14:textId="77777777" w:rsidR="00A6601F" w:rsidRPr="008F00CB" w:rsidRDefault="00A6601F" w:rsidP="008F00CB">
      <w:pPr>
        <w:pStyle w:val="Fixed-Format"/>
      </w:pPr>
      <w:r w:rsidRPr="008F00CB">
        <w:t> </w:t>
      </w:r>
    </w:p>
    <w:p w14:paraId="6B975D66" w14:textId="77777777" w:rsidR="00A6601F" w:rsidRPr="008F00CB" w:rsidRDefault="00A6601F" w:rsidP="008F00CB">
      <w:pPr>
        <w:pStyle w:val="Fixed-Format"/>
      </w:pPr>
      <w:r w:rsidRPr="008F00CB">
        <w:t>who hold a mystery of    sacred life, </w:t>
      </w:r>
    </w:p>
    <w:p w14:paraId="28E6F9C2" w14:textId="77777777" w:rsidR="00A6601F" w:rsidRPr="008F00CB" w:rsidRDefault="00A6601F" w:rsidP="008F00CB">
      <w:pPr>
        <w:pStyle w:val="Fixed-Format"/>
      </w:pPr>
      <w:r w:rsidRPr="008F00CB">
        <w:t>which travels </w:t>
      </w:r>
    </w:p>
    <w:p w14:paraId="400849F0" w14:textId="77777777" w:rsidR="00A6601F" w:rsidRPr="008F00CB" w:rsidRDefault="00A6601F" w:rsidP="008F00CB">
      <w:pPr>
        <w:pStyle w:val="Fixed-Format"/>
      </w:pPr>
      <w:r w:rsidRPr="008F00CB">
        <w:t>   in dust  </w:t>
      </w:r>
    </w:p>
    <w:p w14:paraId="19095A73" w14:textId="77777777" w:rsidR="00A6601F" w:rsidRPr="008F00CB" w:rsidRDefault="00A6601F" w:rsidP="008F00CB">
      <w:pPr>
        <w:pStyle w:val="Fixed-Format"/>
      </w:pPr>
      <w:r w:rsidRPr="008F00CB">
        <w:t>formed playfully wallowing, rubbing their backs </w:t>
      </w:r>
    </w:p>
    <w:p w14:paraId="16DFB496" w14:textId="77777777" w:rsidR="00A6601F" w:rsidRPr="008F00CB" w:rsidRDefault="00A6601F" w:rsidP="008F00CB">
      <w:pPr>
        <w:pStyle w:val="Fixed-Format"/>
      </w:pPr>
      <w:r w:rsidRPr="008F00CB">
        <w:t>  with packs </w:t>
      </w:r>
    </w:p>
    <w:p w14:paraId="1F1FAAEC" w14:textId="77777777" w:rsidR="00A6601F" w:rsidRDefault="00A6601F" w:rsidP="008F00CB">
      <w:pPr>
        <w:pStyle w:val="Fixed-Format"/>
      </w:pPr>
      <w:r w:rsidRPr="008F00CB">
        <w:t>of Earth’s colorful skin.  </w:t>
      </w:r>
    </w:p>
    <w:p w14:paraId="6B941CB5" w14:textId="77777777" w:rsidR="008F00CB" w:rsidRPr="008F00CB" w:rsidRDefault="008F00CB" w:rsidP="008F00CB">
      <w:pPr>
        <w:pStyle w:val="Fixed-Format"/>
      </w:pPr>
    </w:p>
    <w:p w14:paraId="085CA02B" w14:textId="77777777" w:rsidR="008F00CB" w:rsidRPr="0092214D" w:rsidRDefault="008F00CB" w:rsidP="008F00CB">
      <w:pPr>
        <w:pStyle w:val="Title"/>
      </w:pPr>
      <w:r w:rsidRPr="5EF1A8DA">
        <w:t xml:space="preserve">the prairie is a </w:t>
      </w:r>
      <w:proofErr w:type="gramStart"/>
      <w:r w:rsidRPr="5EF1A8DA">
        <w:t>privilege</w:t>
      </w:r>
      <w:proofErr w:type="gramEnd"/>
      <w:r w:rsidRPr="5EF1A8DA">
        <w:t xml:space="preserve"> </w:t>
      </w:r>
    </w:p>
    <w:p w14:paraId="6479471E" w14:textId="77777777" w:rsidR="008F00CB" w:rsidRPr="00EA1FAA" w:rsidRDefault="008F00CB" w:rsidP="008F00CB">
      <w:pPr>
        <w:textAlignment w:val="baseline"/>
        <w:rPr>
          <w:b/>
          <w:bCs/>
        </w:rPr>
      </w:pPr>
    </w:p>
    <w:p w14:paraId="1BAA3E44" w14:textId="77777777" w:rsidR="008F00CB" w:rsidRPr="008F00CB" w:rsidRDefault="008F00CB" w:rsidP="008F00CB">
      <w:pPr>
        <w:pStyle w:val="Fixed-Format"/>
      </w:pPr>
      <w:r w:rsidRPr="008F00CB">
        <w:t xml:space="preserve">A friend’s water bottle sticker reads, the prairie is a privilege, and I ask what that means to him. </w:t>
      </w:r>
    </w:p>
    <w:p w14:paraId="6D236D8C" w14:textId="77777777" w:rsidR="008F00CB" w:rsidRPr="008F00CB" w:rsidRDefault="008F00CB" w:rsidP="008F00CB">
      <w:pPr>
        <w:pStyle w:val="Fixed-Format"/>
      </w:pPr>
    </w:p>
    <w:p w14:paraId="032E9291" w14:textId="77777777" w:rsidR="008F00CB" w:rsidRPr="008F00CB" w:rsidRDefault="008F00CB" w:rsidP="008F00CB">
      <w:pPr>
        <w:pStyle w:val="Fixed-Format"/>
      </w:pPr>
      <w:r w:rsidRPr="008F00CB">
        <w:t xml:space="preserve">The prairie is a privilege, he says, with its mixed grasses, one of the most endangered ecosystems        in the world. </w:t>
      </w:r>
    </w:p>
    <w:p w14:paraId="2CB97E26" w14:textId="77777777" w:rsidR="008F00CB" w:rsidRPr="008F00CB" w:rsidRDefault="008F00CB" w:rsidP="008F00CB">
      <w:pPr>
        <w:pStyle w:val="Fixed-Format"/>
      </w:pPr>
    </w:p>
    <w:p w14:paraId="6329377F" w14:textId="77777777" w:rsidR="008F00CB" w:rsidRPr="008F00CB" w:rsidRDefault="008F00CB" w:rsidP="008F00CB">
      <w:pPr>
        <w:pStyle w:val="Fixed-Format"/>
      </w:pPr>
      <w:r w:rsidRPr="008F00CB">
        <w:t xml:space="preserve">The prairie is a privilege, home to sixty million bison for ten thousand years, until mass killing committed first by white hunters, who sold hides and meat, </w:t>
      </w:r>
    </w:p>
    <w:p w14:paraId="3F42DCC0" w14:textId="77777777" w:rsidR="008F00CB" w:rsidRPr="008F00CB" w:rsidRDefault="008F00CB" w:rsidP="008F00CB">
      <w:pPr>
        <w:pStyle w:val="Fixed-Format"/>
      </w:pPr>
      <w:r w:rsidRPr="008F00CB">
        <w:t xml:space="preserve">then by travelers, shooting from trains for greed. </w:t>
      </w:r>
    </w:p>
    <w:p w14:paraId="031B94E2" w14:textId="77777777" w:rsidR="008F00CB" w:rsidRPr="008F00CB" w:rsidRDefault="008F00CB" w:rsidP="008F00CB">
      <w:pPr>
        <w:pStyle w:val="Fixed-Format"/>
      </w:pPr>
    </w:p>
    <w:p w14:paraId="542B617D" w14:textId="77777777" w:rsidR="008F00CB" w:rsidRPr="008F00CB" w:rsidRDefault="008F00CB" w:rsidP="008F00CB">
      <w:pPr>
        <w:pStyle w:val="Fixed-Format"/>
      </w:pPr>
      <w:r w:rsidRPr="008F00CB">
        <w:t xml:space="preserve">In eighteen eighty-three the </w:t>
      </w:r>
    </w:p>
    <w:p w14:paraId="1F47EBE1" w14:textId="77777777" w:rsidR="008F00CB" w:rsidRPr="008F00CB" w:rsidRDefault="008F00CB" w:rsidP="008F00CB">
      <w:pPr>
        <w:pStyle w:val="Fixed-Format"/>
      </w:pPr>
      <w:r w:rsidRPr="008F00CB">
        <w:t xml:space="preserve">United States Army forced starving Native people deprived of their food and way of life </w:t>
      </w:r>
    </w:p>
    <w:p w14:paraId="2530DDB3" w14:textId="77777777" w:rsidR="008F00CB" w:rsidRPr="008F00CB" w:rsidRDefault="008F00CB" w:rsidP="008F00CB">
      <w:pPr>
        <w:pStyle w:val="Fixed-Format"/>
      </w:pPr>
      <w:r w:rsidRPr="008F00CB">
        <w:t xml:space="preserve">to live on reservations, bringing Native Americans under U.S. government (white men) control </w:t>
      </w:r>
    </w:p>
    <w:p w14:paraId="5EB5D007" w14:textId="77777777" w:rsidR="008F00CB" w:rsidRPr="008F00CB" w:rsidRDefault="008F00CB" w:rsidP="008F00CB">
      <w:pPr>
        <w:pStyle w:val="Fixed-Format"/>
      </w:pPr>
      <w:r w:rsidRPr="008F00CB">
        <w:t xml:space="preserve">       “minimizing</w:t>
      </w:r>
    </w:p>
    <w:p w14:paraId="7FFA78A0" w14:textId="77777777" w:rsidR="008F00CB" w:rsidRPr="008F00CB" w:rsidRDefault="008F00CB" w:rsidP="008F00CB">
      <w:pPr>
        <w:pStyle w:val="Fixed-Format"/>
      </w:pPr>
      <w:r w:rsidRPr="008F00CB">
        <w:t>conflict”</w:t>
      </w:r>
    </w:p>
    <w:p w14:paraId="46F29B65" w14:textId="77777777" w:rsidR="008F00CB" w:rsidRPr="008F00CB" w:rsidRDefault="008F00CB" w:rsidP="008F00CB">
      <w:pPr>
        <w:pStyle w:val="Fixed-Format"/>
      </w:pPr>
      <w:r w:rsidRPr="008F00CB">
        <w:t xml:space="preserve">between Native Americans and foreign settlers </w:t>
      </w:r>
    </w:p>
    <w:p w14:paraId="6440428A" w14:textId="77777777" w:rsidR="008F00CB" w:rsidRPr="008F00CB" w:rsidRDefault="008F00CB" w:rsidP="008F00CB">
      <w:pPr>
        <w:pStyle w:val="Fixed-Format"/>
      </w:pPr>
      <w:r w:rsidRPr="008F00CB">
        <w:t xml:space="preserve">  “encouraging” </w:t>
      </w:r>
    </w:p>
    <w:p w14:paraId="1045819A" w14:textId="77777777" w:rsidR="008F00CB" w:rsidRPr="008F00CB" w:rsidRDefault="008F00CB" w:rsidP="008F00CB">
      <w:pPr>
        <w:pStyle w:val="Fixed-Format"/>
      </w:pPr>
      <w:r w:rsidRPr="008F00CB">
        <w:t xml:space="preserve"> Native Americans to </w:t>
      </w:r>
    </w:p>
    <w:p w14:paraId="55899FC6" w14:textId="77777777" w:rsidR="008F00CB" w:rsidRPr="008F00CB" w:rsidRDefault="008F00CB" w:rsidP="008F00CB">
      <w:pPr>
        <w:pStyle w:val="Fixed-Format"/>
      </w:pPr>
      <w:r w:rsidRPr="008F00CB">
        <w:t xml:space="preserve">              “take on the</w:t>
      </w:r>
    </w:p>
    <w:p w14:paraId="1BC35CED" w14:textId="77777777" w:rsidR="008F00CB" w:rsidRPr="008F00CB" w:rsidRDefault="008F00CB" w:rsidP="008F00CB">
      <w:pPr>
        <w:pStyle w:val="Fixed-Format"/>
      </w:pPr>
      <w:r w:rsidRPr="008F00CB">
        <w:t xml:space="preserve"> ways of </w:t>
      </w:r>
    </w:p>
    <w:p w14:paraId="30D0BC73" w14:textId="77777777" w:rsidR="008F00CB" w:rsidRPr="008F00CB" w:rsidRDefault="008F00CB" w:rsidP="008F00CB">
      <w:pPr>
        <w:pStyle w:val="Fixed-Format"/>
      </w:pPr>
      <w:r w:rsidRPr="008F00CB">
        <w:t xml:space="preserve">                  white men”</w:t>
      </w:r>
      <w:r w:rsidRPr="008F00CB">
        <w:rPr>
          <w:rStyle w:val="EndnoteReference"/>
          <w:vertAlign w:val="baseline"/>
        </w:rPr>
        <w:endnoteReference w:id="8"/>
      </w:r>
      <w:r w:rsidRPr="008F00CB">
        <w:t xml:space="preserve"> </w:t>
      </w:r>
    </w:p>
    <w:p w14:paraId="52DA6523" w14:textId="77777777" w:rsidR="008F00CB" w:rsidRPr="008F00CB" w:rsidRDefault="008F00CB" w:rsidP="008F00CB">
      <w:pPr>
        <w:pStyle w:val="Fixed-Format"/>
      </w:pPr>
    </w:p>
    <w:p w14:paraId="1F66D5FF" w14:textId="77777777" w:rsidR="008F00CB" w:rsidRPr="008F00CB" w:rsidRDefault="008F00CB" w:rsidP="008F00CB">
      <w:pPr>
        <w:pStyle w:val="Fixed-Format"/>
      </w:pPr>
      <w:r w:rsidRPr="008F00CB">
        <w:t>The prairie is a privilege,</w:t>
      </w:r>
    </w:p>
    <w:p w14:paraId="472C48CA" w14:textId="77777777" w:rsidR="008F00CB" w:rsidRPr="008F00CB" w:rsidRDefault="008F00CB" w:rsidP="008F00CB">
      <w:pPr>
        <w:pStyle w:val="Fixed-Format"/>
      </w:pPr>
      <w:r w:rsidRPr="008F00CB">
        <w:t xml:space="preserve">       holding within its rich roots the bleached white bones of sacred beings,</w:t>
      </w:r>
    </w:p>
    <w:p w14:paraId="08F14D38" w14:textId="77777777" w:rsidR="008F00CB" w:rsidRPr="008F00CB" w:rsidRDefault="008F00CB" w:rsidP="008F00CB">
      <w:pPr>
        <w:pStyle w:val="Fixed-Format"/>
      </w:pPr>
      <w:r w:rsidRPr="008F00CB">
        <w:t xml:space="preserve">             once one of the most abundant large animals of all time.</w:t>
      </w:r>
    </w:p>
    <w:p w14:paraId="2C2C1D09" w14:textId="77777777" w:rsidR="008F00CB" w:rsidRPr="008F00CB" w:rsidRDefault="008F00CB" w:rsidP="008F00CB">
      <w:pPr>
        <w:pStyle w:val="Fixed-Format"/>
      </w:pPr>
    </w:p>
    <w:p w14:paraId="3362A4E2" w14:textId="77777777" w:rsidR="008F00CB" w:rsidRPr="008F00CB" w:rsidRDefault="008F00CB" w:rsidP="008F00CB">
      <w:pPr>
        <w:pStyle w:val="Fixed-Format"/>
      </w:pPr>
      <w:r w:rsidRPr="008F00CB">
        <w:t>herds were stampeded by American military men</w:t>
      </w:r>
    </w:p>
    <w:p w14:paraId="6A5C37EF" w14:textId="77777777" w:rsidR="008F00CB" w:rsidRPr="008F00CB" w:rsidRDefault="008F00CB" w:rsidP="008F00CB">
      <w:pPr>
        <w:pStyle w:val="Fixed-Format"/>
      </w:pPr>
      <w:r w:rsidRPr="008F00CB">
        <w:t xml:space="preserve">    for land and for freedom. maimed masses at the bottom of cliffs for the </w:t>
      </w:r>
    </w:p>
    <w:p w14:paraId="6EDAB0C0" w14:textId="77777777" w:rsidR="008F00CB" w:rsidRPr="008F00CB" w:rsidRDefault="008F00CB" w:rsidP="008F00CB">
      <w:pPr>
        <w:pStyle w:val="Fixed-Format"/>
      </w:pPr>
      <w:r w:rsidRPr="008F00CB">
        <w:t xml:space="preserve">   repression </w:t>
      </w:r>
    </w:p>
    <w:p w14:paraId="56BBA94A" w14:textId="77777777" w:rsidR="008F00CB" w:rsidRPr="008F00CB" w:rsidRDefault="008F00CB" w:rsidP="008F00CB">
      <w:pPr>
        <w:pStyle w:val="Fixed-Format"/>
      </w:pPr>
      <w:r w:rsidRPr="008F00CB">
        <w:t>and</w:t>
      </w:r>
    </w:p>
    <w:p w14:paraId="785A592A" w14:textId="77777777" w:rsidR="008F00CB" w:rsidRPr="008F00CB" w:rsidRDefault="008F00CB" w:rsidP="008F00CB">
      <w:pPr>
        <w:pStyle w:val="Fixed-Format"/>
      </w:pPr>
      <w:r w:rsidRPr="008F00CB">
        <w:t xml:space="preserve">    death</w:t>
      </w:r>
    </w:p>
    <w:p w14:paraId="3D1BA5EE" w14:textId="77777777" w:rsidR="008F00CB" w:rsidRPr="008F00CB" w:rsidRDefault="008F00CB" w:rsidP="008F00CB">
      <w:pPr>
        <w:pStyle w:val="Fixed-Format"/>
      </w:pPr>
      <w:r w:rsidRPr="008F00CB">
        <w:t xml:space="preserve">of fellow human beings. </w:t>
      </w:r>
    </w:p>
    <w:p w14:paraId="68B97719" w14:textId="77777777" w:rsidR="008F00CB" w:rsidRDefault="008F00CB" w:rsidP="008F00CB">
      <w:pPr>
        <w:ind w:left="720" w:firstLine="720"/>
        <w:textAlignment w:val="baseline"/>
      </w:pPr>
    </w:p>
    <w:p w14:paraId="2E1AD98B" w14:textId="77777777" w:rsidR="008F00CB" w:rsidRDefault="008F00CB" w:rsidP="008F00CB">
      <w:pPr>
        <w:ind w:left="720" w:firstLine="720"/>
        <w:textAlignment w:val="baseline"/>
      </w:pPr>
    </w:p>
    <w:p w14:paraId="57186CB5" w14:textId="36FE0393" w:rsidR="008F00CB" w:rsidRDefault="008F00CB" w:rsidP="003A4C20">
      <w:pPr>
        <w:pStyle w:val="IntenseQuote"/>
      </w:pPr>
      <w:r w:rsidRPr="00525698">
        <w:t>“That animal (the bison) was like a part of ourselves, a part of our souls.”</w:t>
      </w:r>
      <w:r w:rsidR="003A4C20">
        <w:t xml:space="preserve">  </w:t>
      </w:r>
    </w:p>
    <w:p w14:paraId="65233E6A" w14:textId="688E659F" w:rsidR="008F00CB" w:rsidRPr="003A4C20" w:rsidRDefault="003A4C20" w:rsidP="003A4C20">
      <w:pPr>
        <w:pStyle w:val="Attribution"/>
        <w:rPr>
          <w:i/>
          <w:iCs/>
        </w:rPr>
      </w:pPr>
      <w:r>
        <w:t xml:space="preserve">Lakota medicine </w:t>
      </w:r>
      <w:r w:rsidRPr="003A4C20">
        <w:t>man</w:t>
      </w:r>
      <w:r>
        <w:t xml:space="preserve"> Lame deer</w:t>
      </w:r>
      <w:r>
        <w:rPr>
          <w:rStyle w:val="EndnoteReference"/>
        </w:rPr>
        <w:endnoteReference w:id="9"/>
      </w:r>
      <w:r>
        <w:t xml:space="preserve"> </w:t>
      </w:r>
    </w:p>
    <w:p w14:paraId="141E5F0C" w14:textId="77777777" w:rsidR="008F00CB" w:rsidRDefault="008F00CB" w:rsidP="008F00CB">
      <w:pPr>
        <w:textAlignment w:val="baseline"/>
      </w:pPr>
    </w:p>
    <w:p w14:paraId="0195F2DD" w14:textId="77777777" w:rsidR="008F00CB" w:rsidRPr="0092214D" w:rsidRDefault="008F00CB" w:rsidP="008F00CB">
      <w:pPr>
        <w:pStyle w:val="Title"/>
      </w:pPr>
      <w:r w:rsidRPr="0092214D">
        <w:t>becoming a woman</w:t>
      </w:r>
    </w:p>
    <w:p w14:paraId="7092B76A" w14:textId="77777777" w:rsidR="008F00CB" w:rsidRDefault="008F00CB" w:rsidP="008F00CB">
      <w:pPr>
        <w:textAlignment w:val="baseline"/>
      </w:pPr>
    </w:p>
    <w:p w14:paraId="47934103" w14:textId="77777777" w:rsidR="008F00CB" w:rsidRPr="008F00CB" w:rsidRDefault="008F00CB" w:rsidP="008F00CB">
      <w:pPr>
        <w:pStyle w:val="Fixed-Format"/>
      </w:pPr>
      <w:r w:rsidRPr="008F00CB">
        <w:t xml:space="preserve">red smoke </w:t>
      </w:r>
    </w:p>
    <w:p w14:paraId="7731FDDB" w14:textId="77777777" w:rsidR="008F00CB" w:rsidRPr="008F00CB" w:rsidRDefault="008F00CB" w:rsidP="008F00CB">
      <w:pPr>
        <w:pStyle w:val="Fixed-Format"/>
      </w:pPr>
      <w:r w:rsidRPr="008F00CB">
        <w:t xml:space="preserve">      escapes into the sky from the buffalo cow</w:t>
      </w:r>
    </w:p>
    <w:p w14:paraId="53E4BEBB" w14:textId="77777777" w:rsidR="008F00CB" w:rsidRPr="008F00CB" w:rsidRDefault="008F00CB" w:rsidP="008F00CB">
      <w:pPr>
        <w:pStyle w:val="Fixed-Format"/>
      </w:pPr>
      <w:r w:rsidRPr="008F00CB">
        <w:tab/>
      </w:r>
      <w:r w:rsidRPr="008F00CB">
        <w:tab/>
      </w:r>
      <w:r w:rsidRPr="008F00CB">
        <w:tab/>
        <w:t xml:space="preserve">as a calf is born, </w:t>
      </w:r>
    </w:p>
    <w:p w14:paraId="0975F5A9" w14:textId="77777777" w:rsidR="008F00CB" w:rsidRPr="008F00CB" w:rsidRDefault="008F00CB" w:rsidP="008F00CB">
      <w:pPr>
        <w:pStyle w:val="Fixed-Format"/>
      </w:pPr>
    </w:p>
    <w:p w14:paraId="0D5E1330" w14:textId="77777777" w:rsidR="008F00CB" w:rsidRPr="008F00CB" w:rsidRDefault="008F00CB" w:rsidP="008F00CB">
      <w:pPr>
        <w:pStyle w:val="Fixed-Format"/>
      </w:pPr>
      <w:r w:rsidRPr="008F00CB">
        <w:t xml:space="preserve">chokecherries and water are placed in a wooden bowl, </w:t>
      </w:r>
    </w:p>
    <w:p w14:paraId="6D12D427" w14:textId="77777777" w:rsidR="008F00CB" w:rsidRPr="008F00CB" w:rsidRDefault="008F00CB" w:rsidP="008F00CB">
      <w:pPr>
        <w:pStyle w:val="Fixed-Format"/>
      </w:pPr>
      <w:r w:rsidRPr="008F00CB">
        <w:t xml:space="preserve">a new woman and medicine man drink the red liquid like buffalo. </w:t>
      </w:r>
    </w:p>
    <w:p w14:paraId="0661D375" w14:textId="77777777" w:rsidR="008F00CB" w:rsidRPr="008F00CB" w:rsidRDefault="008F00CB" w:rsidP="008F00CB">
      <w:pPr>
        <w:pStyle w:val="Fixed-Format"/>
      </w:pPr>
      <w:r w:rsidRPr="008F00CB">
        <w:t xml:space="preserve">She is painted red, sacred like her first menstrual flow. </w:t>
      </w:r>
    </w:p>
    <w:p w14:paraId="71F9E992" w14:textId="77777777" w:rsidR="008F00CB" w:rsidRPr="008F00CB" w:rsidRDefault="008F00CB" w:rsidP="008F00CB">
      <w:pPr>
        <w:pStyle w:val="Fixed-Format"/>
      </w:pPr>
    </w:p>
    <w:p w14:paraId="1B827D7A" w14:textId="77777777" w:rsidR="008F00CB" w:rsidRPr="008F00CB" w:rsidRDefault="008F00CB" w:rsidP="008F00CB">
      <w:pPr>
        <w:pStyle w:val="Fixed-Format"/>
      </w:pPr>
      <w:r w:rsidRPr="008F00CB">
        <w:t xml:space="preserve">She is now a buffalo Woman, one with the White Buffalo Cow Woman, who brought sacred ceremonies so the Oglalas may live. </w:t>
      </w:r>
    </w:p>
    <w:p w14:paraId="78147953" w14:textId="77777777" w:rsidR="008F00CB" w:rsidRPr="008F00CB" w:rsidRDefault="008F00CB" w:rsidP="008F00CB">
      <w:pPr>
        <w:pStyle w:val="Fixed-Format"/>
      </w:pPr>
    </w:p>
    <w:p w14:paraId="447F5459" w14:textId="77777777" w:rsidR="008F00CB" w:rsidRPr="008F00CB" w:rsidRDefault="008F00CB" w:rsidP="008F00CB">
      <w:pPr>
        <w:pStyle w:val="Fixed-Format"/>
      </w:pPr>
      <w:r w:rsidRPr="008F00CB">
        <w:t xml:space="preserve"> Bison are one the universe, naturally containing the</w:t>
      </w:r>
    </w:p>
    <w:p w14:paraId="63D3A316" w14:textId="77777777" w:rsidR="008F00CB" w:rsidRPr="008F00CB" w:rsidRDefault="008F00CB" w:rsidP="008F00CB">
      <w:pPr>
        <w:pStyle w:val="Fixed-Format"/>
      </w:pPr>
      <w:r w:rsidRPr="008F00CB">
        <w:t xml:space="preserve"> totality</w:t>
      </w:r>
    </w:p>
    <w:p w14:paraId="49246B24" w14:textId="77777777" w:rsidR="008F00CB" w:rsidRPr="008F00CB" w:rsidRDefault="008F00CB" w:rsidP="008F00CB">
      <w:pPr>
        <w:pStyle w:val="Fixed-Format"/>
      </w:pPr>
      <w:r w:rsidRPr="008F00CB">
        <w:t xml:space="preserve">      of all manifest </w:t>
      </w:r>
    </w:p>
    <w:p w14:paraId="152F305A" w14:textId="77777777" w:rsidR="008F00CB" w:rsidRPr="008F00CB" w:rsidRDefault="008F00CB" w:rsidP="008F00CB">
      <w:pPr>
        <w:pStyle w:val="Fixed-Format"/>
      </w:pPr>
      <w:r w:rsidRPr="008F00CB">
        <w:t xml:space="preserve">                      forms of </w:t>
      </w:r>
    </w:p>
    <w:p w14:paraId="677E7B12" w14:textId="6132E65D" w:rsidR="008F00CB" w:rsidRDefault="008F00CB" w:rsidP="003A4C20">
      <w:pPr>
        <w:pStyle w:val="Fixed-Format"/>
      </w:pPr>
      <w:r w:rsidRPr="008F00CB">
        <w:t xml:space="preserve">                life </w:t>
      </w:r>
      <w:r w:rsidRPr="008F00CB">
        <w:rPr>
          <w:rStyle w:val="EndnoteReference"/>
          <w:vertAlign w:val="baseline"/>
        </w:rPr>
        <w:endnoteReference w:id="10"/>
      </w:r>
      <w:r w:rsidRPr="008F00CB">
        <w:t xml:space="preserve"> </w:t>
      </w:r>
    </w:p>
    <w:p w14:paraId="653C3DAB" w14:textId="77777777" w:rsidR="001615AA" w:rsidRDefault="001615AA" w:rsidP="003A4C20">
      <w:pPr>
        <w:pStyle w:val="Fixed-Format"/>
      </w:pPr>
    </w:p>
    <w:p w14:paraId="2618E9A3" w14:textId="522D7F88" w:rsidR="003A4C20" w:rsidRDefault="003A4C20" w:rsidP="00F75EED">
      <w:pPr>
        <w:pStyle w:val="Article-Image"/>
      </w:pPr>
      <w:r>
        <w:drawing>
          <wp:anchor distT="0" distB="0" distL="114300" distR="114300" simplePos="0" relativeHeight="251666434" behindDoc="0" locked="0" layoutInCell="1" allowOverlap="0" wp14:anchorId="64696E75" wp14:editId="45EFDFD2">
            <wp:simplePos x="0" y="0"/>
            <wp:positionH relativeFrom="column">
              <wp:align>center</wp:align>
            </wp:positionH>
            <wp:positionV relativeFrom="page">
              <wp:align>top</wp:align>
            </wp:positionV>
            <wp:extent cx="6864691" cy="4690872"/>
            <wp:effectExtent l="0" t="0" r="6350" b="0"/>
            <wp:wrapTopAndBottom/>
            <wp:docPr id="686252630" name="Picture 3" descr="A group of buffalo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52630" name="Picture 3" descr="A group of buffalo in a fiel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4691" cy="4690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932AD" w14:textId="368275D9" w:rsidR="00E43CA6" w:rsidRDefault="001615AA" w:rsidP="00E43CA6">
      <w:pPr>
        <w:textAlignment w:val="baseline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2" behindDoc="0" locked="0" layoutInCell="1" allowOverlap="1" wp14:anchorId="08FFDA63" wp14:editId="0BF79A5E">
                <wp:simplePos x="0" y="0"/>
                <wp:positionH relativeFrom="column">
                  <wp:posOffset>1352550</wp:posOffset>
                </wp:positionH>
                <wp:positionV relativeFrom="paragraph">
                  <wp:posOffset>238760</wp:posOffset>
                </wp:positionV>
                <wp:extent cx="6864350" cy="635"/>
                <wp:effectExtent l="0" t="0" r="6350" b="12065"/>
                <wp:wrapTopAndBottom/>
                <wp:docPr id="10119196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376988" w14:textId="1AC0F20A" w:rsidR="003A4C20" w:rsidRPr="00EB2B9C" w:rsidRDefault="003A4C20" w:rsidP="003A4C20">
                            <w:pPr>
                              <w:pStyle w:val="Caption"/>
                              <w:rPr>
                                <w:rFonts w:ascii="Courier New" w:hAnsi="Courier New" w:cs="Arial (Body CS)"/>
                                <w:noProof/>
                                <w:sz w:val="36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A2C12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Photo courtesy of Joan Van Gorp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FDA63" id="_x0000_s1027" type="#_x0000_t202" style="position:absolute;margin-left:106.5pt;margin-top:18.8pt;width:540.5pt;height:.05pt;z-index:2516684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" stroked="f">
                <v:textbox style="mso-fit-shape-to-text:t" inset="0,0,0,0">
                  <w:txbxContent>
                    <w:p w14:paraId="52376988" w14:textId="1AC0F20A" w:rsidR="003A4C20" w:rsidRPr="00EB2B9C" w:rsidRDefault="003A4C20" w:rsidP="003A4C20">
                      <w:pPr>
                        <w:pStyle w:val="Caption"/>
                        <w:rPr>
                          <w:rFonts w:ascii="Courier New" w:hAnsi="Courier New" w:cs="Arial (Body CS)"/>
                          <w:noProof/>
                          <w:sz w:val="36"/>
                        </w:rPr>
                      </w:pP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A2C12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Photo courtesy of Joan Van Gorp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6EF439C" w14:textId="77777777" w:rsidR="001615AA" w:rsidRDefault="001615AA" w:rsidP="00E43CA6">
      <w:pPr>
        <w:textAlignment w:val="baseline"/>
        <w:rPr>
          <w:b/>
          <w:bCs/>
        </w:rPr>
      </w:pPr>
    </w:p>
    <w:p w14:paraId="0835C2ED" w14:textId="77777777" w:rsidR="001615AA" w:rsidRDefault="001615AA" w:rsidP="00E43CA6">
      <w:pPr>
        <w:textAlignment w:val="baseline"/>
        <w:rPr>
          <w:b/>
          <w:bCs/>
        </w:rPr>
      </w:pPr>
    </w:p>
    <w:p w14:paraId="02F874D2" w14:textId="77777777" w:rsidR="001615AA" w:rsidRPr="0092214D" w:rsidRDefault="001615AA" w:rsidP="00E43CA6">
      <w:pPr>
        <w:textAlignment w:val="baseline"/>
        <w:rPr>
          <w:b/>
          <w:bCs/>
        </w:rPr>
      </w:pPr>
    </w:p>
    <w:p w14:paraId="1409ED3F" w14:textId="77777777" w:rsidR="00E43CA6" w:rsidRPr="0092214D" w:rsidRDefault="00E43CA6" w:rsidP="00E43CA6">
      <w:pPr>
        <w:pStyle w:val="Title"/>
      </w:pPr>
      <w:r w:rsidRPr="247CC326">
        <w:t>excerpts and notes from Where Have All the Bison Gone?</w:t>
      </w:r>
      <w:r>
        <w:rPr>
          <w:rStyle w:val="EndnoteReference"/>
          <w:bCs/>
          <w:i/>
          <w:iCs/>
        </w:rPr>
        <w:endnoteReference w:id="11"/>
      </w:r>
    </w:p>
    <w:p w14:paraId="5BDF3E8F" w14:textId="77777777" w:rsidR="00E43CA6" w:rsidRDefault="00E43CA6" w:rsidP="00E43CA6">
      <w:pPr>
        <w:textAlignment w:val="baseline"/>
        <w:rPr>
          <w:i/>
          <w:iCs/>
        </w:rPr>
      </w:pPr>
      <w:r>
        <w:rPr>
          <w:i/>
          <w:iCs/>
        </w:rPr>
        <w:t xml:space="preserve"> </w:t>
      </w:r>
    </w:p>
    <w:p w14:paraId="1E6FE864" w14:textId="77777777" w:rsidR="00E43CA6" w:rsidRDefault="00E43CA6" w:rsidP="00E43CA6">
      <w:pPr>
        <w:pStyle w:val="Fixed-Format"/>
      </w:pPr>
      <w:r>
        <w:t xml:space="preserve">without regular fire, </w:t>
      </w:r>
    </w:p>
    <w:p w14:paraId="46330225" w14:textId="77777777" w:rsidR="00E43CA6" w:rsidRDefault="00E43CA6" w:rsidP="00E43CA6">
      <w:pPr>
        <w:pStyle w:val="Fixed-Format"/>
      </w:pPr>
      <w:r>
        <w:t xml:space="preserve">         woody plants</w:t>
      </w:r>
    </w:p>
    <w:p w14:paraId="2DE619AA" w14:textId="77777777" w:rsidR="00E43CA6" w:rsidRDefault="00E43CA6" w:rsidP="00E43CA6">
      <w:pPr>
        <w:pStyle w:val="Fixed-Format"/>
      </w:pPr>
      <w:r>
        <w:t xml:space="preserve">invade </w:t>
      </w:r>
    </w:p>
    <w:p w14:paraId="6F734886" w14:textId="77777777" w:rsidR="00E43CA6" w:rsidRDefault="00E43CA6" w:rsidP="00E43CA6">
      <w:pPr>
        <w:pStyle w:val="Fixed-Format"/>
      </w:pPr>
      <w:r>
        <w:t xml:space="preserve">  the meadows, displacing </w:t>
      </w:r>
    </w:p>
    <w:p w14:paraId="34B23E9B" w14:textId="77777777" w:rsidR="00E43CA6" w:rsidRDefault="00E43CA6" w:rsidP="00E43CA6">
      <w:pPr>
        <w:pStyle w:val="Fixed-Format"/>
      </w:pPr>
      <w:r>
        <w:t xml:space="preserve">the grass. </w:t>
      </w:r>
    </w:p>
    <w:p w14:paraId="351898CD" w14:textId="77777777" w:rsidR="00E43CA6" w:rsidRDefault="00E43CA6" w:rsidP="00E43CA6">
      <w:pPr>
        <w:pStyle w:val="Fixed-Format"/>
      </w:pPr>
      <w:r>
        <w:t>more firearms than fire sent</w:t>
      </w:r>
    </w:p>
    <w:p w14:paraId="0BAAB7CF" w14:textId="77777777" w:rsidR="00E43CA6" w:rsidRDefault="00E43CA6" w:rsidP="00E43CA6">
      <w:pPr>
        <w:pStyle w:val="Fixed-Format"/>
      </w:pPr>
      <w:r>
        <w:t xml:space="preserve">   eastern bison on a </w:t>
      </w:r>
    </w:p>
    <w:p w14:paraId="2F5A30AE" w14:textId="77777777" w:rsidR="00E43CA6" w:rsidRDefault="00E43CA6" w:rsidP="00E43CA6">
      <w:pPr>
        <w:pStyle w:val="Fixed-Format"/>
      </w:pPr>
      <w:r>
        <w:t xml:space="preserve"> long</w:t>
      </w:r>
    </w:p>
    <w:p w14:paraId="320A4AB2" w14:textId="77777777" w:rsidR="00E43CA6" w:rsidRDefault="00E43CA6" w:rsidP="00E43CA6">
      <w:pPr>
        <w:pStyle w:val="Fixed-Format"/>
      </w:pPr>
      <w:r>
        <w:t xml:space="preserve">       slow </w:t>
      </w:r>
    </w:p>
    <w:p w14:paraId="4FE04D14" w14:textId="77777777" w:rsidR="00E43CA6" w:rsidRDefault="00E43CA6" w:rsidP="00E43CA6">
      <w:pPr>
        <w:pStyle w:val="Fixed-Format"/>
      </w:pPr>
      <w:r>
        <w:t xml:space="preserve">            slide  to       </w:t>
      </w:r>
    </w:p>
    <w:p w14:paraId="6AF9DDDE" w14:textId="77777777" w:rsidR="00E43CA6" w:rsidRDefault="00E43CA6" w:rsidP="00E43CA6">
      <w:pPr>
        <w:pStyle w:val="Fixed-Format"/>
      </w:pPr>
    </w:p>
    <w:p w14:paraId="0EC1732E" w14:textId="77777777" w:rsidR="00E43CA6" w:rsidRDefault="00E43CA6" w:rsidP="00E43CA6">
      <w:pPr>
        <w:pStyle w:val="Fixed-Format"/>
      </w:pPr>
      <w:r>
        <w:t xml:space="preserve">oblivion.  </w:t>
      </w:r>
    </w:p>
    <w:p w14:paraId="2E6C63FC" w14:textId="77777777" w:rsidR="00E43CA6" w:rsidRDefault="00E43CA6" w:rsidP="00E43CA6">
      <w:pPr>
        <w:pStyle w:val="Fixed-Format"/>
      </w:pPr>
    </w:p>
    <w:p w14:paraId="0F447DD6" w14:textId="77777777" w:rsidR="00E43CA6" w:rsidRDefault="00E43CA6" w:rsidP="00E43CA6">
      <w:pPr>
        <w:pStyle w:val="Fixed-Format"/>
      </w:pPr>
      <w:r>
        <w:t>the bison do not run once hunters begin killing the herd. They do not flee the unknown cloud of black smoke</w:t>
      </w:r>
    </w:p>
    <w:p w14:paraId="519C3290" w14:textId="77777777" w:rsidR="00E43CA6" w:rsidRDefault="00E43CA6" w:rsidP="00E43CA6">
      <w:pPr>
        <w:pStyle w:val="Fixed-Format"/>
        <w:rPr>
          <w:i/>
          <w:iCs/>
        </w:rPr>
      </w:pPr>
      <w:r>
        <w:t xml:space="preserve">    from sharps rifles,       </w:t>
      </w:r>
      <w:r w:rsidRPr="008D193C">
        <w:rPr>
          <w:i/>
          <w:iCs/>
        </w:rPr>
        <w:t>boom</w:t>
      </w:r>
      <w:r>
        <w:rPr>
          <w:i/>
          <w:iCs/>
        </w:rPr>
        <w:t xml:space="preserve">! </w:t>
      </w:r>
    </w:p>
    <w:p w14:paraId="704CA483" w14:textId="77777777" w:rsidR="00E43CA6" w:rsidRDefault="00E43CA6" w:rsidP="00E43CA6">
      <w:pPr>
        <w:pStyle w:val="Fixed-Format"/>
        <w:rPr>
          <w:i/>
          <w:iCs/>
        </w:rPr>
      </w:pPr>
    </w:p>
    <w:p w14:paraId="47502C80" w14:textId="77777777" w:rsidR="00E43CA6" w:rsidRPr="00FE68D6" w:rsidRDefault="00E43CA6" w:rsidP="00E43CA6">
      <w:pPr>
        <w:pStyle w:val="Fixed-Format"/>
      </w:pPr>
      <w:r w:rsidRPr="00FE68D6">
        <w:t>Why d</w:t>
      </w:r>
      <w:r>
        <w:t>o</w:t>
      </w:r>
      <w:r w:rsidRPr="00FE68D6">
        <w:t xml:space="preserve"> the herd stand for slaughter?</w:t>
      </w:r>
    </w:p>
    <w:p w14:paraId="69C80E87" w14:textId="77777777" w:rsidR="00E43CA6" w:rsidRDefault="00E43CA6" w:rsidP="00E43CA6">
      <w:pPr>
        <w:pStyle w:val="Fixed-Format"/>
      </w:pPr>
    </w:p>
    <w:p w14:paraId="3AE23DB1" w14:textId="77777777" w:rsidR="00E43CA6" w:rsidRDefault="00E43CA6" w:rsidP="00E43CA6">
      <w:pPr>
        <w:pStyle w:val="Fixed-Format"/>
      </w:pPr>
      <w:r>
        <w:t xml:space="preserve">was it because the </w:t>
      </w:r>
      <w:r>
        <w:rPr>
          <w:i/>
          <w:iCs/>
        </w:rPr>
        <w:t xml:space="preserve">boom </w:t>
      </w:r>
      <w:r>
        <w:t xml:space="preserve">sounded like a thunderclap? </w:t>
      </w:r>
    </w:p>
    <w:p w14:paraId="14657151" w14:textId="77777777" w:rsidR="00E43CA6" w:rsidRDefault="00E43CA6" w:rsidP="00E43CA6">
      <w:pPr>
        <w:pStyle w:val="Fixed-Format"/>
      </w:pPr>
    </w:p>
    <w:p w14:paraId="12B8E4E1" w14:textId="77777777" w:rsidR="00E43CA6" w:rsidRDefault="00E43CA6" w:rsidP="00E43CA6">
      <w:pPr>
        <w:pStyle w:val="Fixed-Format"/>
      </w:pPr>
      <w:r>
        <w:t xml:space="preserve">or maybe, the bison were not scared of man. </w:t>
      </w:r>
    </w:p>
    <w:p w14:paraId="5A3144E8" w14:textId="77777777" w:rsidR="00E43CA6" w:rsidRDefault="00E43CA6" w:rsidP="00E43CA6">
      <w:pPr>
        <w:pStyle w:val="Fixed-Format"/>
      </w:pPr>
    </w:p>
    <w:p w14:paraId="2F2D68D3" w14:textId="77777777" w:rsidR="00E43CA6" w:rsidRDefault="00E43CA6" w:rsidP="00E43CA6">
      <w:pPr>
        <w:pStyle w:val="Fixed-Format"/>
      </w:pPr>
      <w:r>
        <w:t xml:space="preserve">    Bison are powerful animals, with </w:t>
      </w:r>
    </w:p>
    <w:p w14:paraId="7C1B39BF" w14:textId="77777777" w:rsidR="00E43CA6" w:rsidRDefault="00E43CA6" w:rsidP="00E43CA6">
      <w:pPr>
        <w:pStyle w:val="Fixed-Format"/>
      </w:pPr>
      <w:r>
        <w:t xml:space="preserve">hooves      sinking   deep </w:t>
      </w:r>
    </w:p>
    <w:p w14:paraId="3B833F16" w14:textId="77777777" w:rsidR="00E43CA6" w:rsidRDefault="00E43CA6" w:rsidP="00E43CA6">
      <w:pPr>
        <w:pStyle w:val="Fixed-Format"/>
      </w:pPr>
      <w:r>
        <w:t>into Earth.</w:t>
      </w:r>
    </w:p>
    <w:p w14:paraId="3517FBA5" w14:textId="77777777" w:rsidR="00E43CA6" w:rsidRDefault="00E43CA6" w:rsidP="00E43CA6">
      <w:pPr>
        <w:pStyle w:val="Fixed-Format"/>
      </w:pPr>
      <w:r>
        <w:t>they turn directly to face</w:t>
      </w:r>
    </w:p>
    <w:p w14:paraId="741DBBCF" w14:textId="77777777" w:rsidR="00E43CA6" w:rsidRDefault="00E43CA6" w:rsidP="00E43CA6">
      <w:pPr>
        <w:pStyle w:val="Fixed-Format"/>
      </w:pPr>
      <w:r>
        <w:t xml:space="preserve">                                          harsh winter winds, </w:t>
      </w:r>
    </w:p>
    <w:p w14:paraId="33BAF05B" w14:textId="77777777" w:rsidR="00E43CA6" w:rsidRDefault="00E43CA6" w:rsidP="00E43CA6">
      <w:pPr>
        <w:pStyle w:val="Fixed-Format"/>
      </w:pPr>
      <w:r>
        <w:t xml:space="preserve">           shake their heads in snow to find buried grass. </w:t>
      </w:r>
    </w:p>
    <w:p w14:paraId="25A3AC26" w14:textId="77777777" w:rsidR="00E43CA6" w:rsidRDefault="00E43CA6" w:rsidP="00E43CA6">
      <w:pPr>
        <w:pStyle w:val="Fixed-Format"/>
      </w:pPr>
    </w:p>
    <w:p w14:paraId="13100686" w14:textId="77777777" w:rsidR="00E43CA6" w:rsidRDefault="00E43CA6" w:rsidP="00E43CA6">
      <w:pPr>
        <w:pStyle w:val="Fixed-Format"/>
      </w:pPr>
      <w:r>
        <w:t>the Bison do not fear the human, but teach them to live well.</w:t>
      </w:r>
    </w:p>
    <w:p w14:paraId="68D6F88D" w14:textId="77777777" w:rsidR="00E43CA6" w:rsidRDefault="00E43CA6" w:rsidP="00E43CA6">
      <w:pPr>
        <w:textAlignment w:val="baseline"/>
      </w:pPr>
    </w:p>
    <w:p w14:paraId="2FB871BC" w14:textId="19604026" w:rsidR="00E43CA6" w:rsidRDefault="001615AA" w:rsidP="00F75EED">
      <w:pPr>
        <w:pStyle w:val="Article-Image"/>
      </w:pPr>
      <w:r>
        <w:rPr>
          <w:noProof/>
        </w:rPr>
        <w:drawing>
          <wp:anchor distT="0" distB="0" distL="114300" distR="114300" simplePos="0" relativeHeight="251669506" behindDoc="0" locked="0" layoutInCell="1" allowOverlap="0" wp14:anchorId="1AA396C8" wp14:editId="061E9CF6">
            <wp:simplePos x="0" y="0"/>
            <wp:positionH relativeFrom="column">
              <wp:posOffset>2679700</wp:posOffset>
            </wp:positionH>
            <wp:positionV relativeFrom="page">
              <wp:posOffset>-2056765</wp:posOffset>
            </wp:positionV>
            <wp:extent cx="2642235" cy="3794760"/>
            <wp:effectExtent l="0" t="0" r="0" b="0"/>
            <wp:wrapTopAndBottom/>
            <wp:docPr id="1622897708" name="Picture 4" descr="A field of tall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97708" name="Picture 4" descr="A field of tall gras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223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25DEC" w14:textId="4BF1E162" w:rsidR="00E43CA6" w:rsidRDefault="001615AA" w:rsidP="00E43CA6">
      <w:pPr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4" behindDoc="0" locked="0" layoutInCell="1" allowOverlap="1" wp14:anchorId="563FC63F" wp14:editId="1C89B997">
                <wp:simplePos x="0" y="0"/>
                <wp:positionH relativeFrom="column">
                  <wp:posOffset>2818765</wp:posOffset>
                </wp:positionH>
                <wp:positionV relativeFrom="paragraph">
                  <wp:posOffset>263525</wp:posOffset>
                </wp:positionV>
                <wp:extent cx="2642235" cy="635"/>
                <wp:effectExtent l="0" t="0" r="0" b="12065"/>
                <wp:wrapTopAndBottom/>
                <wp:docPr id="2033528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34198D" w14:textId="162A2B9A" w:rsidR="00E43CA6" w:rsidRPr="00A367AA" w:rsidRDefault="00E43CA6" w:rsidP="00E43CA6">
                            <w:pPr>
                              <w:pStyle w:val="Caption"/>
                              <w:rPr>
                                <w:noProof/>
                                <w:sz w:val="3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A2C12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Photo by Jun </w:t>
                            </w:r>
                            <w:proofErr w:type="spellStart"/>
                            <w:r>
                              <w:t>Taek</w:t>
                            </w:r>
                            <w:proofErr w:type="spellEnd"/>
                            <w:r>
                              <w:t xml:space="preserve"> Lee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FC63F" id="_x0000_s1028" type="#_x0000_t202" style="position:absolute;margin-left:221.95pt;margin-top:20.75pt;width:208.05pt;height:.05pt;z-index:2516715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" stroked="f">
                <v:textbox style="mso-fit-shape-to-text:t" inset="0,0,0,0">
                  <w:txbxContent>
                    <w:p w14:paraId="2034198D" w14:textId="162A2B9A" w:rsidR="00E43CA6" w:rsidRPr="00A367AA" w:rsidRDefault="00E43CA6" w:rsidP="00E43CA6">
                      <w:pPr>
                        <w:pStyle w:val="Caption"/>
                        <w:rPr>
                          <w:noProof/>
                          <w:sz w:val="3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A2C12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Photo by Jun </w:t>
                      </w:r>
                      <w:proofErr w:type="spellStart"/>
                      <w:r>
                        <w:t>Taek</w:t>
                      </w:r>
                      <w:proofErr w:type="spellEnd"/>
                      <w:r>
                        <w:t xml:space="preserve"> Lee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A0A2A11" w14:textId="77777777" w:rsidR="00E43CA6" w:rsidRDefault="00E43CA6" w:rsidP="00E43CA6">
      <w:pPr>
        <w:rPr>
          <w:rFonts w:ascii="Times New Roman" w:hAnsi="Times New Roman" w:cs="Times New Roman"/>
          <w:i/>
          <w:iCs/>
          <w:u w:val="single"/>
        </w:rPr>
      </w:pPr>
    </w:p>
    <w:p w14:paraId="1D3C2BF1" w14:textId="77777777" w:rsidR="001615AA" w:rsidRDefault="001615AA" w:rsidP="00E43CA6">
      <w:pPr>
        <w:pStyle w:val="Title"/>
        <w:rPr>
          <w:i/>
          <w:iCs/>
        </w:rPr>
      </w:pPr>
    </w:p>
    <w:p w14:paraId="31DD766C" w14:textId="77777777" w:rsidR="001615AA" w:rsidRDefault="001615AA" w:rsidP="00E43CA6">
      <w:pPr>
        <w:pStyle w:val="Title"/>
        <w:rPr>
          <w:i/>
          <w:iCs/>
        </w:rPr>
      </w:pPr>
    </w:p>
    <w:p w14:paraId="7079890B" w14:textId="77777777" w:rsidR="001615AA" w:rsidRDefault="001615AA" w:rsidP="00E43CA6">
      <w:pPr>
        <w:pStyle w:val="Title"/>
        <w:rPr>
          <w:i/>
          <w:iCs/>
        </w:rPr>
      </w:pPr>
    </w:p>
    <w:p w14:paraId="12FC96C9" w14:textId="1814C941" w:rsidR="00E43CA6" w:rsidRPr="0092214D" w:rsidRDefault="00E43CA6" w:rsidP="00E43CA6">
      <w:pPr>
        <w:pStyle w:val="Title"/>
      </w:pPr>
      <w:proofErr w:type="spellStart"/>
      <w:r w:rsidRPr="5EF1A8DA">
        <w:rPr>
          <w:i/>
          <w:iCs/>
        </w:rPr>
        <w:t>Maka</w:t>
      </w:r>
      <w:proofErr w:type="spellEnd"/>
      <w:r w:rsidRPr="5EF1A8DA">
        <w:rPr>
          <w:i/>
          <w:iCs/>
        </w:rPr>
        <w:t xml:space="preserve"> </w:t>
      </w:r>
      <w:proofErr w:type="spellStart"/>
      <w:proofErr w:type="gramStart"/>
      <w:r w:rsidRPr="5EF1A8DA">
        <w:rPr>
          <w:i/>
          <w:iCs/>
        </w:rPr>
        <w:t>Ina,‘</w:t>
      </w:r>
      <w:proofErr w:type="gramEnd"/>
      <w:r w:rsidRPr="5EF1A8DA">
        <w:t>Mother</w:t>
      </w:r>
      <w:proofErr w:type="spellEnd"/>
      <w:r w:rsidRPr="5EF1A8DA">
        <w:t xml:space="preserve"> Earth’</w:t>
      </w:r>
    </w:p>
    <w:p w14:paraId="7F3150DE" w14:textId="77777777" w:rsidR="00E43CA6" w:rsidRDefault="00E43CA6" w:rsidP="00E43CA6">
      <w:pPr>
        <w:rPr>
          <w:rFonts w:ascii="Times New Roman" w:hAnsi="Times New Roman" w:cs="Times New Roman"/>
          <w:b/>
          <w:bCs/>
          <w:u w:val="single"/>
        </w:rPr>
      </w:pPr>
    </w:p>
    <w:p w14:paraId="21F8492A" w14:textId="77777777" w:rsidR="00E43CA6" w:rsidRDefault="00E43CA6" w:rsidP="00E43CA6">
      <w:pPr>
        <w:rPr>
          <w:rFonts w:ascii="Times New Roman" w:hAnsi="Times New Roman" w:cs="Times New Roman"/>
          <w:i/>
          <w:iCs/>
          <w:u w:val="single"/>
        </w:rPr>
      </w:pPr>
    </w:p>
    <w:p w14:paraId="4D1B951E" w14:textId="77777777" w:rsidR="00E43CA6" w:rsidRPr="0092214D" w:rsidRDefault="00E43CA6" w:rsidP="00E43CA6">
      <w:pPr>
        <w:pStyle w:val="Fixed-Format"/>
      </w:pPr>
      <w:r w:rsidRPr="247CC326">
        <w:rPr>
          <w:i/>
          <w:iCs/>
        </w:rPr>
        <w:t>Unšike,</w:t>
      </w:r>
      <w:r w:rsidRPr="247CC326">
        <w:t xml:space="preserve"> ‘the pitiable,’</w:t>
      </w:r>
      <w:r>
        <w:rPr>
          <w:rStyle w:val="EndnoteReference"/>
          <w:rFonts w:ascii="Times New Roman" w:hAnsi="Times New Roman" w:cs="Times New Roman"/>
          <w:u w:val="single"/>
        </w:rPr>
        <w:endnoteReference w:id="12"/>
      </w:r>
      <w:r w:rsidRPr="0092214D">
        <w:t xml:space="preserve"> </w:t>
      </w:r>
    </w:p>
    <w:p w14:paraId="363476F7" w14:textId="77777777" w:rsidR="00E43CA6" w:rsidRDefault="00E43CA6" w:rsidP="00E43CA6">
      <w:pPr>
        <w:pStyle w:val="Fixed-Format"/>
      </w:pPr>
    </w:p>
    <w:p w14:paraId="15C4BE1F" w14:textId="77777777" w:rsidR="00E43CA6" w:rsidRDefault="00E43CA6" w:rsidP="00E43CA6">
      <w:pPr>
        <w:pStyle w:val="Fixed-Format"/>
      </w:pPr>
      <w:r>
        <w:tab/>
        <w:t>some traditional Ogalala women believe in the pipe and the sacred rites.</w:t>
      </w:r>
    </w:p>
    <w:p w14:paraId="37BE5D51" w14:textId="77777777" w:rsidR="00E43CA6" w:rsidRDefault="00E43CA6" w:rsidP="00E43CA6">
      <w:pPr>
        <w:pStyle w:val="Fixed-Format"/>
      </w:pPr>
    </w:p>
    <w:p w14:paraId="1D0EACCB" w14:textId="77777777" w:rsidR="00E43CA6" w:rsidRDefault="00E43CA6" w:rsidP="00E43CA6">
      <w:pPr>
        <w:pStyle w:val="Fixed-Format"/>
      </w:pPr>
      <w:r>
        <w:t xml:space="preserve">they pray to Wakantanka. Smoke the pipe and wait. </w:t>
      </w:r>
    </w:p>
    <w:p w14:paraId="57079C58" w14:textId="77777777" w:rsidR="00E43CA6" w:rsidRDefault="00E43CA6" w:rsidP="00E43CA6">
      <w:pPr>
        <w:pStyle w:val="Fixed-Format"/>
      </w:pPr>
    </w:p>
    <w:p w14:paraId="5A05C970" w14:textId="77777777" w:rsidR="00E43CA6" w:rsidRDefault="00E43CA6" w:rsidP="00E43CA6">
      <w:pPr>
        <w:pStyle w:val="Fixed-Format"/>
      </w:pPr>
      <w:r>
        <w:tab/>
      </w:r>
      <w:r>
        <w:tab/>
        <w:t xml:space="preserve">they are concerned with </w:t>
      </w:r>
      <w:r w:rsidRPr="00BF1B61">
        <w:rPr>
          <w:i/>
          <w:iCs/>
        </w:rPr>
        <w:t>unšike</w:t>
      </w:r>
      <w:r w:rsidRPr="00BF1B61">
        <w:t xml:space="preserve">, the common people of the world. </w:t>
      </w:r>
    </w:p>
    <w:p w14:paraId="2B0DB5FD" w14:textId="77777777" w:rsidR="00E43CA6" w:rsidRDefault="00E43CA6" w:rsidP="00E43CA6">
      <w:pPr>
        <w:pStyle w:val="Fixed-Format"/>
      </w:pPr>
    </w:p>
    <w:p w14:paraId="480B7EC1" w14:textId="77777777" w:rsidR="00E43CA6" w:rsidRPr="00BF1B61" w:rsidRDefault="00E43CA6" w:rsidP="00E43CA6">
      <w:pPr>
        <w:pStyle w:val="Fixed-Format"/>
      </w:pPr>
      <w:r>
        <w:t xml:space="preserve">        the white man is nothing more than a visitor to their world, one day destined to pass into oblivion. </w:t>
      </w:r>
    </w:p>
    <w:p w14:paraId="7C0A95C4" w14:textId="77777777" w:rsidR="00E43CA6" w:rsidRDefault="00E43CA6" w:rsidP="00E43CA6">
      <w:pPr>
        <w:pStyle w:val="Fixed-Format"/>
      </w:pPr>
      <w:r>
        <w:t xml:space="preserve"> </w:t>
      </w:r>
    </w:p>
    <w:p w14:paraId="3D20705F" w14:textId="77777777" w:rsidR="00E43CA6" w:rsidRDefault="00E43CA6" w:rsidP="00E43CA6">
      <w:pPr>
        <w:pStyle w:val="Fixed-Format"/>
      </w:pPr>
      <w:r>
        <w:tab/>
        <w:t xml:space="preserve">The buffalo and old Indigenous people will be born again. </w:t>
      </w:r>
    </w:p>
    <w:p w14:paraId="2083C335" w14:textId="77777777" w:rsidR="00E43CA6" w:rsidRPr="00FB43A0" w:rsidRDefault="00E43CA6" w:rsidP="00E43CA6">
      <w:pPr>
        <w:pStyle w:val="Fixed-Format"/>
      </w:pPr>
    </w:p>
    <w:p w14:paraId="79E481CC" w14:textId="77777777" w:rsidR="00E43CA6" w:rsidRDefault="00E43CA6" w:rsidP="00E43CA6">
      <w:pPr>
        <w:pStyle w:val="Fixed-Format"/>
      </w:pPr>
      <w:r>
        <w:t>They look longingly</w:t>
      </w:r>
    </w:p>
    <w:p w14:paraId="4E545C21" w14:textId="77777777" w:rsidR="00E43CA6" w:rsidRDefault="00E43CA6" w:rsidP="00E43CA6">
      <w:pPr>
        <w:pStyle w:val="Fixed-Format"/>
      </w:pPr>
      <w:r>
        <w:t xml:space="preserve">                     out at the   prairie, </w:t>
      </w:r>
    </w:p>
    <w:p w14:paraId="155F42EB" w14:textId="77777777" w:rsidR="00E43CA6" w:rsidRDefault="00E43CA6" w:rsidP="00E43CA6">
      <w:pPr>
        <w:pStyle w:val="Fixed-Format"/>
      </w:pPr>
      <w:r>
        <w:t xml:space="preserve">and wake </w:t>
      </w:r>
    </w:p>
    <w:p w14:paraId="0296FE8D" w14:textId="77777777" w:rsidR="00E43CA6" w:rsidRDefault="00E43CA6" w:rsidP="00E43CA6">
      <w:pPr>
        <w:pStyle w:val="Fixed-Format"/>
      </w:pPr>
      <w:r>
        <w:t>from sleep with visions and</w:t>
      </w:r>
    </w:p>
    <w:p w14:paraId="75B01E24" w14:textId="77777777" w:rsidR="00E43CA6" w:rsidRDefault="00E43CA6" w:rsidP="00E43CA6">
      <w:pPr>
        <w:pStyle w:val="Fixed-Format"/>
      </w:pPr>
      <w:r>
        <w:t xml:space="preserve">premonitions, </w:t>
      </w:r>
    </w:p>
    <w:p w14:paraId="008150C2" w14:textId="77777777" w:rsidR="00E43CA6" w:rsidRDefault="00E43CA6" w:rsidP="00E43CA6">
      <w:pPr>
        <w:pStyle w:val="Fixed-Format"/>
      </w:pPr>
      <w:r>
        <w:t xml:space="preserve">                  sometimes visited by loved ones long passed. </w:t>
      </w:r>
    </w:p>
    <w:p w14:paraId="7C03C850" w14:textId="77777777" w:rsidR="00E43CA6" w:rsidRDefault="00E43CA6" w:rsidP="00E43CA6">
      <w:pPr>
        <w:pStyle w:val="Fixed-Format"/>
      </w:pPr>
      <w:r>
        <w:t xml:space="preserve">these Women are believed to be powerful because they are close to the spirit world. </w:t>
      </w:r>
    </w:p>
    <w:p w14:paraId="72417B92" w14:textId="77777777" w:rsidR="00E43CA6" w:rsidRDefault="00E43CA6" w:rsidP="00E43CA6">
      <w:pPr>
        <w:pStyle w:val="Fixed-Format"/>
      </w:pPr>
    </w:p>
    <w:p w14:paraId="1CC438C4" w14:textId="77777777" w:rsidR="00E43CA6" w:rsidRDefault="00E43CA6" w:rsidP="00E43CA6">
      <w:pPr>
        <w:pStyle w:val="Fixed-Format"/>
      </w:pPr>
    </w:p>
    <w:p w14:paraId="38289ADA" w14:textId="17938697" w:rsidR="00E43CA6" w:rsidRDefault="00E43CA6" w:rsidP="00F75EED">
      <w:pPr>
        <w:pStyle w:val="Article-Image"/>
      </w:pPr>
      <w:r>
        <w:rPr>
          <w:noProof/>
        </w:rPr>
        <w:drawing>
          <wp:anchor distT="0" distB="0" distL="114300" distR="114300" simplePos="0" relativeHeight="251672578" behindDoc="0" locked="0" layoutInCell="1" allowOverlap="0" wp14:anchorId="3FAA06A0" wp14:editId="1C03EA3C">
            <wp:simplePos x="0" y="0"/>
            <wp:positionH relativeFrom="column">
              <wp:align>left</wp:align>
            </wp:positionH>
            <wp:positionV relativeFrom="page">
              <wp:align>top</wp:align>
            </wp:positionV>
            <wp:extent cx="5487198" cy="3493008"/>
            <wp:effectExtent l="0" t="0" r="0" b="0"/>
            <wp:wrapTopAndBottom/>
            <wp:docPr id="2089596381" name="Picture 5" descr="A group of animals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96381" name="Picture 5" descr="A group of animals in a fiel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7198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970E5" w14:textId="119F015C" w:rsidR="00E43CA6" w:rsidRDefault="001615AA" w:rsidP="00E43CA6">
      <w:pPr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6" behindDoc="0" locked="0" layoutInCell="1" allowOverlap="1" wp14:anchorId="4BA1BE50" wp14:editId="140A794C">
                <wp:simplePos x="0" y="0"/>
                <wp:positionH relativeFrom="column">
                  <wp:posOffset>-50800</wp:posOffset>
                </wp:positionH>
                <wp:positionV relativeFrom="paragraph">
                  <wp:posOffset>216535</wp:posOffset>
                </wp:positionV>
                <wp:extent cx="5487035" cy="635"/>
                <wp:effectExtent l="0" t="0" r="0" b="5715"/>
                <wp:wrapTopAndBottom/>
                <wp:docPr id="1018650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7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3ED56" w14:textId="0E444106" w:rsidR="00E43CA6" w:rsidRPr="009B50C3" w:rsidRDefault="00E43CA6" w:rsidP="00E43CA6">
                            <w:pPr>
                              <w:pStyle w:val="Caption"/>
                              <w:rPr>
                                <w:noProof/>
                                <w:sz w:val="3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A2C12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Photo courtesy of Joan Van Gorp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1BE50" id="_x0000_s1029" type="#_x0000_t202" style="position:absolute;margin-left:-4pt;margin-top:17.05pt;width:432.05pt;height:.05pt;z-index:2516746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" stroked="f">
                <v:textbox style="mso-fit-shape-to-text:t" inset="0,0,0,0">
                  <w:txbxContent>
                    <w:p w14:paraId="7953ED56" w14:textId="0E444106" w:rsidR="00E43CA6" w:rsidRPr="009B50C3" w:rsidRDefault="00E43CA6" w:rsidP="00E43CA6">
                      <w:pPr>
                        <w:pStyle w:val="Caption"/>
                        <w:rPr>
                          <w:noProof/>
                          <w:sz w:val="3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A2C12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Photo courtesy of Joan Van Gorp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3D0EFAE" w14:textId="5178BD40" w:rsidR="003A4C20" w:rsidRPr="003A4C20" w:rsidRDefault="003A4C20" w:rsidP="003A4C20">
      <w:pPr>
        <w:pStyle w:val="Fixed-Format"/>
      </w:pPr>
    </w:p>
    <w:p w14:paraId="7A443D53" w14:textId="77777777" w:rsidR="008F00CB" w:rsidRPr="003A4C20" w:rsidRDefault="008F00CB" w:rsidP="008F00CB">
      <w:pPr>
        <w:textAlignment w:val="baseline"/>
      </w:pPr>
    </w:p>
    <w:sectPr w:rsidR="008F00CB" w:rsidRPr="003A4C20">
      <w:headerReference w:type="default" r:id="rId13"/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1E8D2" w14:textId="77777777" w:rsidR="008F44A6" w:rsidRDefault="008F44A6" w:rsidP="003B1CB6">
      <w:r>
        <w:separator/>
      </w:r>
    </w:p>
  </w:endnote>
  <w:endnote w:type="continuationSeparator" w:id="0">
    <w:p w14:paraId="25970A8E" w14:textId="77777777" w:rsidR="008F44A6" w:rsidRDefault="008F44A6" w:rsidP="003B1CB6">
      <w:r>
        <w:continuationSeparator/>
      </w:r>
    </w:p>
  </w:endnote>
  <w:endnote w:type="continuationNotice" w:id="1">
    <w:p w14:paraId="02F1E351" w14:textId="77777777" w:rsidR="008F44A6" w:rsidRDefault="008F44A6"/>
  </w:endnote>
  <w:endnote w:id="2">
    <w:p w14:paraId="1928F3B6" w14:textId="77777777" w:rsidR="00D674CB" w:rsidRDefault="00D674CB" w:rsidP="00D674CB">
      <w:pPr>
        <w:pStyle w:val="EndnoteText"/>
      </w:pPr>
      <w:r>
        <w:rPr>
          <w:rStyle w:val="EndnoteReference"/>
        </w:rPr>
        <w:endnoteRef/>
      </w:r>
      <w:r>
        <w:t xml:space="preserve"> Brown, 13</w:t>
      </w:r>
    </w:p>
  </w:endnote>
  <w:endnote w:id="3">
    <w:p w14:paraId="72E5AE7E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247CC326">
        <w:t>Brown</w:t>
      </w:r>
      <w:r>
        <w:t>,</w:t>
      </w:r>
      <w:r w:rsidRPr="247CC326">
        <w:t xml:space="preserve"> 71</w:t>
      </w:r>
    </w:p>
  </w:endnote>
  <w:endnote w:id="4">
    <w:p w14:paraId="7064132D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Brown, 14</w:t>
      </w:r>
    </w:p>
    <w:p w14:paraId="4A40ABD8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I</w:t>
      </w:r>
      <w:r w:rsidRPr="247CC326">
        <w:t xml:space="preserve"> use the words bison and buffalo interchangeably here and am referring to the same animal, although technically the species </w:t>
      </w:r>
      <w:r w:rsidRPr="247CC326">
        <w:rPr>
          <w:i/>
          <w:iCs/>
        </w:rPr>
        <w:t xml:space="preserve">Bison </w:t>
      </w:r>
      <w:proofErr w:type="spellStart"/>
      <w:r w:rsidRPr="247CC326">
        <w:rPr>
          <w:i/>
          <w:iCs/>
        </w:rPr>
        <w:t>bison</w:t>
      </w:r>
      <w:proofErr w:type="spellEnd"/>
      <w:r w:rsidRPr="247CC326">
        <w:rPr>
          <w:i/>
          <w:iCs/>
        </w:rPr>
        <w:t xml:space="preserve"> </w:t>
      </w:r>
      <w:r w:rsidRPr="247CC326">
        <w:t xml:space="preserve">is not related to buffalo at all. I use them interchangeably because many of the sources I reference do so. </w:t>
      </w:r>
    </w:p>
  </w:endnote>
  <w:endnote w:id="5">
    <w:p w14:paraId="2E0D591C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247CC326">
        <w:t>Brown 72</w:t>
      </w:r>
    </w:p>
  </w:endnote>
  <w:endnote w:id="6">
    <w:p w14:paraId="51204044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247CC326">
        <w:t>Lewis 44</w:t>
      </w:r>
    </w:p>
  </w:endnote>
  <w:endnote w:id="7">
    <w:p w14:paraId="1CECDDB4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Brown, 13</w:t>
      </w:r>
    </w:p>
    <w:p w14:paraId="4601FE2F" w14:textId="77777777" w:rsidR="00A6601F" w:rsidRDefault="00A6601F" w:rsidP="00A6601F">
      <w:pPr>
        <w:pStyle w:val="EndnoteText"/>
      </w:pPr>
    </w:p>
  </w:endnote>
  <w:endnote w:id="8">
    <w:p w14:paraId="26F1868D" w14:textId="77777777" w:rsidR="008F00CB" w:rsidRDefault="008F00CB" w:rsidP="008F00CB">
      <w:pPr>
        <w:pStyle w:val="EndnoteText"/>
      </w:pPr>
      <w:r>
        <w:rPr>
          <w:rStyle w:val="EndnoteReference"/>
        </w:rPr>
        <w:endnoteRef/>
      </w:r>
      <w:r>
        <w:t xml:space="preserve"> Quotations from Onion, 2019</w:t>
      </w:r>
    </w:p>
  </w:endnote>
  <w:endnote w:id="9">
    <w:p w14:paraId="4B9834EE" w14:textId="77777777" w:rsidR="003A4C20" w:rsidRDefault="003A4C20" w:rsidP="003A4C20">
      <w:pPr>
        <w:pStyle w:val="EndnoteText"/>
      </w:pPr>
      <w:r>
        <w:rPr>
          <w:rStyle w:val="EndnoteReference"/>
        </w:rPr>
        <w:endnoteRef/>
      </w:r>
      <w:r>
        <w:t xml:space="preserve"> Brown</w:t>
      </w:r>
    </w:p>
  </w:endnote>
  <w:endnote w:id="10">
    <w:p w14:paraId="323C28BC" w14:textId="77777777" w:rsidR="008F00CB" w:rsidRDefault="008F00CB" w:rsidP="008F00CB">
      <w:pPr>
        <w:pStyle w:val="EndnoteText"/>
      </w:pPr>
      <w:r>
        <w:rPr>
          <w:rStyle w:val="EndnoteReference"/>
        </w:rPr>
        <w:endnoteRef/>
      </w:r>
      <w:r>
        <w:t xml:space="preserve"> Powers, 69</w:t>
      </w:r>
    </w:p>
  </w:endnote>
  <w:endnote w:id="11">
    <w:p w14:paraId="32FCB08C" w14:textId="77777777" w:rsidR="00E43CA6" w:rsidRDefault="00E43CA6" w:rsidP="00E43CA6">
      <w:pPr>
        <w:pStyle w:val="EndnoteText"/>
      </w:pPr>
      <w:r>
        <w:rPr>
          <w:rStyle w:val="EndnoteReference"/>
        </w:rPr>
        <w:endnoteRef/>
      </w:r>
      <w:r>
        <w:t xml:space="preserve"> Lott, Chapter 22, pgs. 170-179</w:t>
      </w:r>
    </w:p>
  </w:endnote>
  <w:endnote w:id="12">
    <w:p w14:paraId="230DBCE8" w14:textId="77777777" w:rsidR="00E43CA6" w:rsidRPr="004735D1" w:rsidRDefault="00E43CA6" w:rsidP="00E43CA6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004735D1">
        <w:t>Powers, 178-181</w:t>
      </w:r>
    </w:p>
    <w:p w14:paraId="6114E626" w14:textId="77777777" w:rsidR="00E43CA6" w:rsidRDefault="00E43CA6" w:rsidP="00E43CA6">
      <w:pPr>
        <w:pStyle w:val="EndnoteText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(Body CS)">
    <w:altName w:val="Arial"/>
    <w:panose1 w:val="020B0604020202020204"/>
    <w:charset w:val="00"/>
    <w:family w:val="roman"/>
    <w:pitch w:val="default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5A912" w14:textId="77777777" w:rsidR="003B1CB6" w:rsidRDefault="003B1CB6" w:rsidP="00AE27AD">
    <w:pPr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3723FAD2" w14:textId="77777777" w:rsidR="003B1CB6" w:rsidRDefault="003B1CB6" w:rsidP="003B1CB6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97344637"/>
      <w:docPartObj>
        <w:docPartGallery w:val="Page Numbers (Bottom of Page)"/>
        <w:docPartUnique/>
      </w:docPartObj>
    </w:sdtPr>
    <w:sdtContent>
      <w:p w14:paraId="6D48CD41" w14:textId="77777777" w:rsidR="003B1CB6" w:rsidRDefault="003B1CB6" w:rsidP="00AE27AD">
        <w:pPr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CF7341F" w14:textId="77777777" w:rsidR="003B1CB6" w:rsidRDefault="003B1CB6" w:rsidP="003B1CB6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4FB04" w14:textId="77777777" w:rsidR="008F44A6" w:rsidRDefault="008F44A6" w:rsidP="003B1CB6">
      <w:r>
        <w:separator/>
      </w:r>
    </w:p>
  </w:footnote>
  <w:footnote w:type="continuationSeparator" w:id="0">
    <w:p w14:paraId="2779DB6A" w14:textId="77777777" w:rsidR="008F44A6" w:rsidRDefault="008F44A6" w:rsidP="003B1CB6">
      <w:r>
        <w:continuationSeparator/>
      </w:r>
    </w:p>
  </w:footnote>
  <w:footnote w:type="continuationNotice" w:id="1">
    <w:p w14:paraId="0F113213" w14:textId="77777777" w:rsidR="008F44A6" w:rsidRDefault="008F44A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C71ED20" w14:paraId="579BDEC9" w14:textId="77777777" w:rsidTr="4C71ED20">
      <w:trPr>
        <w:trHeight w:val="300"/>
      </w:trPr>
      <w:tc>
        <w:tcPr>
          <w:tcW w:w="3120" w:type="dxa"/>
        </w:tcPr>
        <w:p w14:paraId="0C1F55B9" w14:textId="77777777" w:rsidR="4C71ED20" w:rsidRDefault="4C71ED20" w:rsidP="4C71ED20">
          <w:pPr>
            <w:ind w:left="-115"/>
          </w:pPr>
        </w:p>
      </w:tc>
      <w:tc>
        <w:tcPr>
          <w:tcW w:w="3120" w:type="dxa"/>
        </w:tcPr>
        <w:p w14:paraId="29286344" w14:textId="77777777" w:rsidR="4C71ED20" w:rsidRDefault="4C71ED20" w:rsidP="4C71ED20">
          <w:pPr>
            <w:jc w:val="center"/>
          </w:pPr>
        </w:p>
      </w:tc>
      <w:tc>
        <w:tcPr>
          <w:tcW w:w="3120" w:type="dxa"/>
        </w:tcPr>
        <w:p w14:paraId="0D74DF01" w14:textId="77777777" w:rsidR="4C71ED20" w:rsidRDefault="4C71ED20" w:rsidP="4C71ED20">
          <w:pPr>
            <w:ind w:right="-115"/>
            <w:jc w:val="right"/>
          </w:pPr>
        </w:p>
      </w:tc>
    </w:tr>
  </w:tbl>
  <w:p w14:paraId="11BEB26B" w14:textId="77777777" w:rsidR="4C71ED20" w:rsidRDefault="4C71ED20" w:rsidP="4C71ED20"/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H6F9QtGO8ST2rv" int2:id="AlnSntep">
      <int2:state int2:value="Rejected" int2:type="AugLoop_Text_Critique"/>
    </int2:textHash>
    <int2:textHash int2:hashCode="fpGUoe3QMeD+L9" int2:id="pW8KVrXS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E3228"/>
    <w:multiLevelType w:val="hybridMultilevel"/>
    <w:tmpl w:val="A754F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80B74"/>
    <w:multiLevelType w:val="hybridMultilevel"/>
    <w:tmpl w:val="C2CA6468"/>
    <w:lvl w:ilvl="0" w:tplc="3D043B78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7AB70BCA"/>
    <w:multiLevelType w:val="hybridMultilevel"/>
    <w:tmpl w:val="A202C3A4"/>
    <w:lvl w:ilvl="0" w:tplc="3DC63B4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613816">
    <w:abstractNumId w:val="0"/>
  </w:num>
  <w:num w:numId="2" w16cid:durableId="1696075904">
    <w:abstractNumId w:val="1"/>
  </w:num>
  <w:num w:numId="3" w16cid:durableId="18856029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rawingGridVerticalSpacing w:val="187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4CB"/>
    <w:rsid w:val="00006F65"/>
    <w:rsid w:val="00012654"/>
    <w:rsid w:val="000138CF"/>
    <w:rsid w:val="00016B81"/>
    <w:rsid w:val="00023C5B"/>
    <w:rsid w:val="00026C03"/>
    <w:rsid w:val="00027778"/>
    <w:rsid w:val="00030357"/>
    <w:rsid w:val="0003191D"/>
    <w:rsid w:val="00032EB2"/>
    <w:rsid w:val="00034B1F"/>
    <w:rsid w:val="0004109E"/>
    <w:rsid w:val="0004138E"/>
    <w:rsid w:val="00043DDE"/>
    <w:rsid w:val="00044ACF"/>
    <w:rsid w:val="00047F1E"/>
    <w:rsid w:val="00053F8A"/>
    <w:rsid w:val="00054341"/>
    <w:rsid w:val="000543AB"/>
    <w:rsid w:val="000579B6"/>
    <w:rsid w:val="0006732D"/>
    <w:rsid w:val="00067B3F"/>
    <w:rsid w:val="000716FB"/>
    <w:rsid w:val="00075CCA"/>
    <w:rsid w:val="000806E2"/>
    <w:rsid w:val="000858B9"/>
    <w:rsid w:val="000874E7"/>
    <w:rsid w:val="000879B5"/>
    <w:rsid w:val="00087AD1"/>
    <w:rsid w:val="000904AA"/>
    <w:rsid w:val="0009097C"/>
    <w:rsid w:val="00094292"/>
    <w:rsid w:val="00097ABA"/>
    <w:rsid w:val="000A0A53"/>
    <w:rsid w:val="000A14F5"/>
    <w:rsid w:val="000A28A4"/>
    <w:rsid w:val="000A2C12"/>
    <w:rsid w:val="000A3B29"/>
    <w:rsid w:val="000A659E"/>
    <w:rsid w:val="000B1367"/>
    <w:rsid w:val="000B3A7F"/>
    <w:rsid w:val="000B503E"/>
    <w:rsid w:val="000B6D8E"/>
    <w:rsid w:val="000B7C3C"/>
    <w:rsid w:val="000C186A"/>
    <w:rsid w:val="000C5CDA"/>
    <w:rsid w:val="000C5E9F"/>
    <w:rsid w:val="000C6B83"/>
    <w:rsid w:val="000C7DB2"/>
    <w:rsid w:val="000D0AE4"/>
    <w:rsid w:val="000D2945"/>
    <w:rsid w:val="000D366C"/>
    <w:rsid w:val="000D5B88"/>
    <w:rsid w:val="000E11DF"/>
    <w:rsid w:val="000F0CF7"/>
    <w:rsid w:val="000F25CD"/>
    <w:rsid w:val="000F694F"/>
    <w:rsid w:val="00100AD3"/>
    <w:rsid w:val="001033B9"/>
    <w:rsid w:val="001066A3"/>
    <w:rsid w:val="001066C1"/>
    <w:rsid w:val="001067F5"/>
    <w:rsid w:val="00106C66"/>
    <w:rsid w:val="00110EAC"/>
    <w:rsid w:val="0011669A"/>
    <w:rsid w:val="00122265"/>
    <w:rsid w:val="00122A59"/>
    <w:rsid w:val="00122C9C"/>
    <w:rsid w:val="00131579"/>
    <w:rsid w:val="00131D98"/>
    <w:rsid w:val="00131E60"/>
    <w:rsid w:val="00131FB8"/>
    <w:rsid w:val="00132FEC"/>
    <w:rsid w:val="00133052"/>
    <w:rsid w:val="0013335E"/>
    <w:rsid w:val="00135927"/>
    <w:rsid w:val="00135C22"/>
    <w:rsid w:val="001368D8"/>
    <w:rsid w:val="00136C62"/>
    <w:rsid w:val="00141156"/>
    <w:rsid w:val="0014145D"/>
    <w:rsid w:val="0014448C"/>
    <w:rsid w:val="0014576B"/>
    <w:rsid w:val="00146563"/>
    <w:rsid w:val="00150FE9"/>
    <w:rsid w:val="00153042"/>
    <w:rsid w:val="0015354B"/>
    <w:rsid w:val="00154E87"/>
    <w:rsid w:val="00157B66"/>
    <w:rsid w:val="00161064"/>
    <w:rsid w:val="001615AA"/>
    <w:rsid w:val="001617B3"/>
    <w:rsid w:val="0016650B"/>
    <w:rsid w:val="00170D0D"/>
    <w:rsid w:val="00172540"/>
    <w:rsid w:val="001763DB"/>
    <w:rsid w:val="001779F9"/>
    <w:rsid w:val="00177F43"/>
    <w:rsid w:val="0018080C"/>
    <w:rsid w:val="0018437E"/>
    <w:rsid w:val="00184924"/>
    <w:rsid w:val="0018557D"/>
    <w:rsid w:val="00187B69"/>
    <w:rsid w:val="001906AF"/>
    <w:rsid w:val="00190D0B"/>
    <w:rsid w:val="001916AC"/>
    <w:rsid w:val="00192911"/>
    <w:rsid w:val="00192DAE"/>
    <w:rsid w:val="00194B8F"/>
    <w:rsid w:val="00195DA5"/>
    <w:rsid w:val="001964F2"/>
    <w:rsid w:val="001978DE"/>
    <w:rsid w:val="001A161A"/>
    <w:rsid w:val="001A35FB"/>
    <w:rsid w:val="001A64E4"/>
    <w:rsid w:val="001B195A"/>
    <w:rsid w:val="001B42B5"/>
    <w:rsid w:val="001B44C5"/>
    <w:rsid w:val="001B485D"/>
    <w:rsid w:val="001B5F57"/>
    <w:rsid w:val="001B785D"/>
    <w:rsid w:val="001C0C5E"/>
    <w:rsid w:val="001C5F35"/>
    <w:rsid w:val="001C679A"/>
    <w:rsid w:val="001D23F9"/>
    <w:rsid w:val="001D3D5E"/>
    <w:rsid w:val="001D40D0"/>
    <w:rsid w:val="001D524B"/>
    <w:rsid w:val="001D5C74"/>
    <w:rsid w:val="001D73A7"/>
    <w:rsid w:val="001E0052"/>
    <w:rsid w:val="001E14F6"/>
    <w:rsid w:val="001E6AD5"/>
    <w:rsid w:val="001F01B8"/>
    <w:rsid w:val="001F49E9"/>
    <w:rsid w:val="001F62DF"/>
    <w:rsid w:val="002020B8"/>
    <w:rsid w:val="0020210F"/>
    <w:rsid w:val="00203326"/>
    <w:rsid w:val="0020411E"/>
    <w:rsid w:val="002051AB"/>
    <w:rsid w:val="002070D2"/>
    <w:rsid w:val="00207EED"/>
    <w:rsid w:val="00210F50"/>
    <w:rsid w:val="00215725"/>
    <w:rsid w:val="0021646E"/>
    <w:rsid w:val="002165F0"/>
    <w:rsid w:val="00216BE7"/>
    <w:rsid w:val="00217088"/>
    <w:rsid w:val="00220D4E"/>
    <w:rsid w:val="0022118D"/>
    <w:rsid w:val="002213BB"/>
    <w:rsid w:val="00221975"/>
    <w:rsid w:val="00223403"/>
    <w:rsid w:val="00225449"/>
    <w:rsid w:val="00225872"/>
    <w:rsid w:val="00225AB6"/>
    <w:rsid w:val="002268AE"/>
    <w:rsid w:val="0022699E"/>
    <w:rsid w:val="00231B69"/>
    <w:rsid w:val="00232773"/>
    <w:rsid w:val="0023343F"/>
    <w:rsid w:val="002347BB"/>
    <w:rsid w:val="00241401"/>
    <w:rsid w:val="00244F63"/>
    <w:rsid w:val="00245FCF"/>
    <w:rsid w:val="00252007"/>
    <w:rsid w:val="00254055"/>
    <w:rsid w:val="00254943"/>
    <w:rsid w:val="002611D0"/>
    <w:rsid w:val="0026151B"/>
    <w:rsid w:val="002627A6"/>
    <w:rsid w:val="00262C76"/>
    <w:rsid w:val="00263CF2"/>
    <w:rsid w:val="002656E0"/>
    <w:rsid w:val="00266DD7"/>
    <w:rsid w:val="0026783D"/>
    <w:rsid w:val="00274376"/>
    <w:rsid w:val="002746DB"/>
    <w:rsid w:val="00276943"/>
    <w:rsid w:val="002770C9"/>
    <w:rsid w:val="00280598"/>
    <w:rsid w:val="00282B00"/>
    <w:rsid w:val="0028518A"/>
    <w:rsid w:val="00286428"/>
    <w:rsid w:val="00287ED2"/>
    <w:rsid w:val="00290499"/>
    <w:rsid w:val="0029119A"/>
    <w:rsid w:val="002924D7"/>
    <w:rsid w:val="00293B09"/>
    <w:rsid w:val="00296E15"/>
    <w:rsid w:val="00297082"/>
    <w:rsid w:val="002A4436"/>
    <w:rsid w:val="002A7204"/>
    <w:rsid w:val="002B12A3"/>
    <w:rsid w:val="002B2FEE"/>
    <w:rsid w:val="002B36D1"/>
    <w:rsid w:val="002C1363"/>
    <w:rsid w:val="002C25A1"/>
    <w:rsid w:val="002C6A48"/>
    <w:rsid w:val="002C7E5F"/>
    <w:rsid w:val="002D1C98"/>
    <w:rsid w:val="002D2117"/>
    <w:rsid w:val="002E11E9"/>
    <w:rsid w:val="002E1C3D"/>
    <w:rsid w:val="002E4272"/>
    <w:rsid w:val="002E6401"/>
    <w:rsid w:val="002E750D"/>
    <w:rsid w:val="002F0FE6"/>
    <w:rsid w:val="002F242A"/>
    <w:rsid w:val="002F2FD2"/>
    <w:rsid w:val="002F5B45"/>
    <w:rsid w:val="002F5C3C"/>
    <w:rsid w:val="002F7140"/>
    <w:rsid w:val="003019D3"/>
    <w:rsid w:val="00304DE2"/>
    <w:rsid w:val="00305B0A"/>
    <w:rsid w:val="003108B3"/>
    <w:rsid w:val="00311F4A"/>
    <w:rsid w:val="00314E01"/>
    <w:rsid w:val="0031598C"/>
    <w:rsid w:val="0031599D"/>
    <w:rsid w:val="00315D32"/>
    <w:rsid w:val="00316CAE"/>
    <w:rsid w:val="00320A9D"/>
    <w:rsid w:val="003222C0"/>
    <w:rsid w:val="00322B3A"/>
    <w:rsid w:val="0032334A"/>
    <w:rsid w:val="0032498F"/>
    <w:rsid w:val="00324A8C"/>
    <w:rsid w:val="00326AD4"/>
    <w:rsid w:val="00331D8D"/>
    <w:rsid w:val="003342D6"/>
    <w:rsid w:val="00336B1C"/>
    <w:rsid w:val="00345FE7"/>
    <w:rsid w:val="003469BB"/>
    <w:rsid w:val="00346A4B"/>
    <w:rsid w:val="00347720"/>
    <w:rsid w:val="003526C2"/>
    <w:rsid w:val="00356FDA"/>
    <w:rsid w:val="00360656"/>
    <w:rsid w:val="003614DC"/>
    <w:rsid w:val="003636F1"/>
    <w:rsid w:val="00365842"/>
    <w:rsid w:val="003704FF"/>
    <w:rsid w:val="00374AC2"/>
    <w:rsid w:val="00374CBF"/>
    <w:rsid w:val="00380233"/>
    <w:rsid w:val="00380651"/>
    <w:rsid w:val="00380CB9"/>
    <w:rsid w:val="003811BB"/>
    <w:rsid w:val="003826FC"/>
    <w:rsid w:val="00386C83"/>
    <w:rsid w:val="00387206"/>
    <w:rsid w:val="00390425"/>
    <w:rsid w:val="003925D1"/>
    <w:rsid w:val="00392F04"/>
    <w:rsid w:val="00393EC3"/>
    <w:rsid w:val="003940A0"/>
    <w:rsid w:val="00394C6C"/>
    <w:rsid w:val="00396D5F"/>
    <w:rsid w:val="00397790"/>
    <w:rsid w:val="003A020E"/>
    <w:rsid w:val="003A09A4"/>
    <w:rsid w:val="003A334F"/>
    <w:rsid w:val="003A3CD9"/>
    <w:rsid w:val="003A4C20"/>
    <w:rsid w:val="003A5AEB"/>
    <w:rsid w:val="003A5C53"/>
    <w:rsid w:val="003A5F09"/>
    <w:rsid w:val="003A6B3A"/>
    <w:rsid w:val="003B0A8D"/>
    <w:rsid w:val="003B1CB6"/>
    <w:rsid w:val="003B3A56"/>
    <w:rsid w:val="003B466E"/>
    <w:rsid w:val="003B6462"/>
    <w:rsid w:val="003C2592"/>
    <w:rsid w:val="003C7DC6"/>
    <w:rsid w:val="003D1B11"/>
    <w:rsid w:val="003D3D4D"/>
    <w:rsid w:val="003D44FC"/>
    <w:rsid w:val="003D4745"/>
    <w:rsid w:val="003D50BD"/>
    <w:rsid w:val="003E166C"/>
    <w:rsid w:val="003E2798"/>
    <w:rsid w:val="003E5673"/>
    <w:rsid w:val="003E5A6A"/>
    <w:rsid w:val="003F0997"/>
    <w:rsid w:val="003F3C19"/>
    <w:rsid w:val="003F4B90"/>
    <w:rsid w:val="003F6F38"/>
    <w:rsid w:val="003F7662"/>
    <w:rsid w:val="00402821"/>
    <w:rsid w:val="0040426B"/>
    <w:rsid w:val="0040795A"/>
    <w:rsid w:val="0041004D"/>
    <w:rsid w:val="004113AE"/>
    <w:rsid w:val="004114FF"/>
    <w:rsid w:val="00412427"/>
    <w:rsid w:val="0041476F"/>
    <w:rsid w:val="004147EA"/>
    <w:rsid w:val="00415069"/>
    <w:rsid w:val="0041525B"/>
    <w:rsid w:val="004152B4"/>
    <w:rsid w:val="00417AD3"/>
    <w:rsid w:val="00420F10"/>
    <w:rsid w:val="004229AC"/>
    <w:rsid w:val="00422B63"/>
    <w:rsid w:val="00423CC0"/>
    <w:rsid w:val="004274EA"/>
    <w:rsid w:val="00427E7B"/>
    <w:rsid w:val="004317B9"/>
    <w:rsid w:val="00431A11"/>
    <w:rsid w:val="00434244"/>
    <w:rsid w:val="00434E36"/>
    <w:rsid w:val="00435A24"/>
    <w:rsid w:val="00436E39"/>
    <w:rsid w:val="00437198"/>
    <w:rsid w:val="004400A1"/>
    <w:rsid w:val="00441ED6"/>
    <w:rsid w:val="00441F6D"/>
    <w:rsid w:val="00442453"/>
    <w:rsid w:val="00451F2C"/>
    <w:rsid w:val="00452709"/>
    <w:rsid w:val="00452A98"/>
    <w:rsid w:val="004603F3"/>
    <w:rsid w:val="00461B84"/>
    <w:rsid w:val="004662C0"/>
    <w:rsid w:val="0046723C"/>
    <w:rsid w:val="004727B8"/>
    <w:rsid w:val="004772B7"/>
    <w:rsid w:val="004829EC"/>
    <w:rsid w:val="004858E0"/>
    <w:rsid w:val="00485F62"/>
    <w:rsid w:val="00486CFD"/>
    <w:rsid w:val="00487E2F"/>
    <w:rsid w:val="00491E5B"/>
    <w:rsid w:val="0049259F"/>
    <w:rsid w:val="00496730"/>
    <w:rsid w:val="004A030E"/>
    <w:rsid w:val="004A2260"/>
    <w:rsid w:val="004A2293"/>
    <w:rsid w:val="004A2DA0"/>
    <w:rsid w:val="004A4390"/>
    <w:rsid w:val="004B378F"/>
    <w:rsid w:val="004B4D55"/>
    <w:rsid w:val="004B5DED"/>
    <w:rsid w:val="004B6549"/>
    <w:rsid w:val="004B6E4A"/>
    <w:rsid w:val="004B78EE"/>
    <w:rsid w:val="004C00F0"/>
    <w:rsid w:val="004C07C5"/>
    <w:rsid w:val="004C0A9F"/>
    <w:rsid w:val="004C40EB"/>
    <w:rsid w:val="004D0232"/>
    <w:rsid w:val="004D24DC"/>
    <w:rsid w:val="004D2535"/>
    <w:rsid w:val="004D46A7"/>
    <w:rsid w:val="004D5CD0"/>
    <w:rsid w:val="004D76BE"/>
    <w:rsid w:val="004E3820"/>
    <w:rsid w:val="004F0771"/>
    <w:rsid w:val="004F1146"/>
    <w:rsid w:val="004F2154"/>
    <w:rsid w:val="004F27B5"/>
    <w:rsid w:val="004F41F4"/>
    <w:rsid w:val="004F4D59"/>
    <w:rsid w:val="004F688D"/>
    <w:rsid w:val="004F6AFA"/>
    <w:rsid w:val="00500043"/>
    <w:rsid w:val="00500912"/>
    <w:rsid w:val="00501DB5"/>
    <w:rsid w:val="0050480B"/>
    <w:rsid w:val="00506621"/>
    <w:rsid w:val="00513311"/>
    <w:rsid w:val="00520196"/>
    <w:rsid w:val="00520303"/>
    <w:rsid w:val="00521642"/>
    <w:rsid w:val="005235B8"/>
    <w:rsid w:val="00527A00"/>
    <w:rsid w:val="00530A7C"/>
    <w:rsid w:val="005341F0"/>
    <w:rsid w:val="005348FA"/>
    <w:rsid w:val="00535395"/>
    <w:rsid w:val="00535AD6"/>
    <w:rsid w:val="00535C12"/>
    <w:rsid w:val="00537637"/>
    <w:rsid w:val="00537B68"/>
    <w:rsid w:val="00541D1D"/>
    <w:rsid w:val="005439D2"/>
    <w:rsid w:val="0054428F"/>
    <w:rsid w:val="0054464E"/>
    <w:rsid w:val="00550238"/>
    <w:rsid w:val="0055295C"/>
    <w:rsid w:val="00553C99"/>
    <w:rsid w:val="005548A2"/>
    <w:rsid w:val="00555A8A"/>
    <w:rsid w:val="00557488"/>
    <w:rsid w:val="0056034B"/>
    <w:rsid w:val="00561781"/>
    <w:rsid w:val="00563025"/>
    <w:rsid w:val="005631EB"/>
    <w:rsid w:val="005711EF"/>
    <w:rsid w:val="005734B8"/>
    <w:rsid w:val="00576ECD"/>
    <w:rsid w:val="00577789"/>
    <w:rsid w:val="005860EB"/>
    <w:rsid w:val="00591F56"/>
    <w:rsid w:val="005943D4"/>
    <w:rsid w:val="0059565B"/>
    <w:rsid w:val="00596C60"/>
    <w:rsid w:val="00597B66"/>
    <w:rsid w:val="005A31F0"/>
    <w:rsid w:val="005A359F"/>
    <w:rsid w:val="005A3D1E"/>
    <w:rsid w:val="005A4C3C"/>
    <w:rsid w:val="005A5F38"/>
    <w:rsid w:val="005A665A"/>
    <w:rsid w:val="005A6A79"/>
    <w:rsid w:val="005B0287"/>
    <w:rsid w:val="005B25A6"/>
    <w:rsid w:val="005B40D2"/>
    <w:rsid w:val="005B461B"/>
    <w:rsid w:val="005B4F21"/>
    <w:rsid w:val="005B740F"/>
    <w:rsid w:val="005B7765"/>
    <w:rsid w:val="005C0734"/>
    <w:rsid w:val="005C0A9F"/>
    <w:rsid w:val="005C5C49"/>
    <w:rsid w:val="005C6D12"/>
    <w:rsid w:val="005D0DD6"/>
    <w:rsid w:val="005D3C99"/>
    <w:rsid w:val="005D441B"/>
    <w:rsid w:val="005D543A"/>
    <w:rsid w:val="005D7E85"/>
    <w:rsid w:val="005E1C21"/>
    <w:rsid w:val="005E1D00"/>
    <w:rsid w:val="005E1D24"/>
    <w:rsid w:val="005E3FCA"/>
    <w:rsid w:val="005E5393"/>
    <w:rsid w:val="005E72F0"/>
    <w:rsid w:val="005E7857"/>
    <w:rsid w:val="005F07B7"/>
    <w:rsid w:val="005F0C65"/>
    <w:rsid w:val="005F28D7"/>
    <w:rsid w:val="005F3D15"/>
    <w:rsid w:val="005F5167"/>
    <w:rsid w:val="005F6487"/>
    <w:rsid w:val="006009D3"/>
    <w:rsid w:val="00601E63"/>
    <w:rsid w:val="00604035"/>
    <w:rsid w:val="0061057B"/>
    <w:rsid w:val="006130E3"/>
    <w:rsid w:val="00615E7E"/>
    <w:rsid w:val="00616055"/>
    <w:rsid w:val="00616C54"/>
    <w:rsid w:val="0062003B"/>
    <w:rsid w:val="00623DFF"/>
    <w:rsid w:val="0062400F"/>
    <w:rsid w:val="006242EB"/>
    <w:rsid w:val="006255D7"/>
    <w:rsid w:val="00625DAD"/>
    <w:rsid w:val="006263BE"/>
    <w:rsid w:val="00626948"/>
    <w:rsid w:val="006278E2"/>
    <w:rsid w:val="00630A99"/>
    <w:rsid w:val="0063144C"/>
    <w:rsid w:val="00632D03"/>
    <w:rsid w:val="00635211"/>
    <w:rsid w:val="006361BD"/>
    <w:rsid w:val="006363F9"/>
    <w:rsid w:val="00641605"/>
    <w:rsid w:val="0064319B"/>
    <w:rsid w:val="00646533"/>
    <w:rsid w:val="00651AA0"/>
    <w:rsid w:val="00653F45"/>
    <w:rsid w:val="00657FFD"/>
    <w:rsid w:val="00660A9D"/>
    <w:rsid w:val="00660EE5"/>
    <w:rsid w:val="00661FBE"/>
    <w:rsid w:val="00665B1A"/>
    <w:rsid w:val="00665B91"/>
    <w:rsid w:val="00673290"/>
    <w:rsid w:val="006732FD"/>
    <w:rsid w:val="0067370C"/>
    <w:rsid w:val="00674403"/>
    <w:rsid w:val="00676BCA"/>
    <w:rsid w:val="006805C9"/>
    <w:rsid w:val="00680753"/>
    <w:rsid w:val="00681383"/>
    <w:rsid w:val="006834FB"/>
    <w:rsid w:val="00684662"/>
    <w:rsid w:val="00685018"/>
    <w:rsid w:val="0068598C"/>
    <w:rsid w:val="00685B7D"/>
    <w:rsid w:val="00685F70"/>
    <w:rsid w:val="0068622B"/>
    <w:rsid w:val="00691DC0"/>
    <w:rsid w:val="00694ACD"/>
    <w:rsid w:val="0069710A"/>
    <w:rsid w:val="006A0D7C"/>
    <w:rsid w:val="006A1A8C"/>
    <w:rsid w:val="006A229D"/>
    <w:rsid w:val="006A4FAF"/>
    <w:rsid w:val="006A54CF"/>
    <w:rsid w:val="006B034B"/>
    <w:rsid w:val="006B0CF8"/>
    <w:rsid w:val="006B1B44"/>
    <w:rsid w:val="006B2243"/>
    <w:rsid w:val="006B52A5"/>
    <w:rsid w:val="006B70A2"/>
    <w:rsid w:val="006B70AC"/>
    <w:rsid w:val="006B722D"/>
    <w:rsid w:val="006B77EE"/>
    <w:rsid w:val="006C2556"/>
    <w:rsid w:val="006D734F"/>
    <w:rsid w:val="006E0105"/>
    <w:rsid w:val="006E02F2"/>
    <w:rsid w:val="006E3C44"/>
    <w:rsid w:val="006E7036"/>
    <w:rsid w:val="006E7324"/>
    <w:rsid w:val="006E8563"/>
    <w:rsid w:val="006F06EF"/>
    <w:rsid w:val="006F0BB3"/>
    <w:rsid w:val="006F1D5A"/>
    <w:rsid w:val="006F26F4"/>
    <w:rsid w:val="006F517F"/>
    <w:rsid w:val="006F51B2"/>
    <w:rsid w:val="00700D5B"/>
    <w:rsid w:val="007013AF"/>
    <w:rsid w:val="00702119"/>
    <w:rsid w:val="007039FC"/>
    <w:rsid w:val="00703AE1"/>
    <w:rsid w:val="00704FFF"/>
    <w:rsid w:val="007079DC"/>
    <w:rsid w:val="007101E7"/>
    <w:rsid w:val="00712E1C"/>
    <w:rsid w:val="00714A7C"/>
    <w:rsid w:val="00715B7E"/>
    <w:rsid w:val="00720B09"/>
    <w:rsid w:val="007223CC"/>
    <w:rsid w:val="00722A6A"/>
    <w:rsid w:val="00722E44"/>
    <w:rsid w:val="00723E93"/>
    <w:rsid w:val="00723EDE"/>
    <w:rsid w:val="0072412A"/>
    <w:rsid w:val="007268DD"/>
    <w:rsid w:val="00727D15"/>
    <w:rsid w:val="007303E7"/>
    <w:rsid w:val="00731AF8"/>
    <w:rsid w:val="00737B79"/>
    <w:rsid w:val="007434C9"/>
    <w:rsid w:val="007450AF"/>
    <w:rsid w:val="007505A9"/>
    <w:rsid w:val="00751EDC"/>
    <w:rsid w:val="00751F44"/>
    <w:rsid w:val="0075582E"/>
    <w:rsid w:val="0075604E"/>
    <w:rsid w:val="007602EA"/>
    <w:rsid w:val="007669AC"/>
    <w:rsid w:val="00766ECE"/>
    <w:rsid w:val="00767079"/>
    <w:rsid w:val="00775390"/>
    <w:rsid w:val="00775916"/>
    <w:rsid w:val="0077636B"/>
    <w:rsid w:val="00776EC5"/>
    <w:rsid w:val="00777DDE"/>
    <w:rsid w:val="00777DEC"/>
    <w:rsid w:val="00780034"/>
    <w:rsid w:val="00782F94"/>
    <w:rsid w:val="0078407B"/>
    <w:rsid w:val="007856AC"/>
    <w:rsid w:val="00785A83"/>
    <w:rsid w:val="00787F26"/>
    <w:rsid w:val="0079274E"/>
    <w:rsid w:val="00793C6B"/>
    <w:rsid w:val="00793D50"/>
    <w:rsid w:val="00793E25"/>
    <w:rsid w:val="00797E26"/>
    <w:rsid w:val="007A0BC9"/>
    <w:rsid w:val="007A2BB1"/>
    <w:rsid w:val="007A44C7"/>
    <w:rsid w:val="007A60B6"/>
    <w:rsid w:val="007A6CE7"/>
    <w:rsid w:val="007A7402"/>
    <w:rsid w:val="007B0BBC"/>
    <w:rsid w:val="007B131C"/>
    <w:rsid w:val="007B3012"/>
    <w:rsid w:val="007B6CDF"/>
    <w:rsid w:val="007C3301"/>
    <w:rsid w:val="007C340C"/>
    <w:rsid w:val="007C3A75"/>
    <w:rsid w:val="007C52B7"/>
    <w:rsid w:val="007C707F"/>
    <w:rsid w:val="007C7250"/>
    <w:rsid w:val="007C72F3"/>
    <w:rsid w:val="007C75EC"/>
    <w:rsid w:val="007D09B4"/>
    <w:rsid w:val="007D254C"/>
    <w:rsid w:val="007D295B"/>
    <w:rsid w:val="007D5150"/>
    <w:rsid w:val="007D5765"/>
    <w:rsid w:val="007D7198"/>
    <w:rsid w:val="007E3B6A"/>
    <w:rsid w:val="007E4711"/>
    <w:rsid w:val="007E4A8B"/>
    <w:rsid w:val="007E5A49"/>
    <w:rsid w:val="007E5A6B"/>
    <w:rsid w:val="007F0703"/>
    <w:rsid w:val="007F088D"/>
    <w:rsid w:val="007F22B3"/>
    <w:rsid w:val="007F2964"/>
    <w:rsid w:val="007F2C55"/>
    <w:rsid w:val="007F3677"/>
    <w:rsid w:val="007F72AF"/>
    <w:rsid w:val="007F7D7D"/>
    <w:rsid w:val="00801071"/>
    <w:rsid w:val="00802084"/>
    <w:rsid w:val="00802413"/>
    <w:rsid w:val="00805DBB"/>
    <w:rsid w:val="00806402"/>
    <w:rsid w:val="00806A61"/>
    <w:rsid w:val="00806DDA"/>
    <w:rsid w:val="00813338"/>
    <w:rsid w:val="008221DD"/>
    <w:rsid w:val="00822356"/>
    <w:rsid w:val="00824702"/>
    <w:rsid w:val="00825878"/>
    <w:rsid w:val="00827B3F"/>
    <w:rsid w:val="0083107A"/>
    <w:rsid w:val="00842E95"/>
    <w:rsid w:val="008515C7"/>
    <w:rsid w:val="00852235"/>
    <w:rsid w:val="00852790"/>
    <w:rsid w:val="0085557C"/>
    <w:rsid w:val="0086001E"/>
    <w:rsid w:val="00860641"/>
    <w:rsid w:val="008644E0"/>
    <w:rsid w:val="0086510B"/>
    <w:rsid w:val="0086639C"/>
    <w:rsid w:val="0086656E"/>
    <w:rsid w:val="00870A9F"/>
    <w:rsid w:val="00872428"/>
    <w:rsid w:val="008738CD"/>
    <w:rsid w:val="008744D5"/>
    <w:rsid w:val="00876A5F"/>
    <w:rsid w:val="00877AB1"/>
    <w:rsid w:val="008806A4"/>
    <w:rsid w:val="00882704"/>
    <w:rsid w:val="0088276A"/>
    <w:rsid w:val="00884F65"/>
    <w:rsid w:val="00885A6D"/>
    <w:rsid w:val="00887023"/>
    <w:rsid w:val="00891A94"/>
    <w:rsid w:val="00893C09"/>
    <w:rsid w:val="008970AC"/>
    <w:rsid w:val="00897C9C"/>
    <w:rsid w:val="00897EC2"/>
    <w:rsid w:val="008A342B"/>
    <w:rsid w:val="008A6194"/>
    <w:rsid w:val="008A669B"/>
    <w:rsid w:val="008A6E6A"/>
    <w:rsid w:val="008A7F35"/>
    <w:rsid w:val="008B53BA"/>
    <w:rsid w:val="008C0B0A"/>
    <w:rsid w:val="008C2AD1"/>
    <w:rsid w:val="008C37F0"/>
    <w:rsid w:val="008C39D5"/>
    <w:rsid w:val="008C5403"/>
    <w:rsid w:val="008C7C2A"/>
    <w:rsid w:val="008D1FDD"/>
    <w:rsid w:val="008D268C"/>
    <w:rsid w:val="008D3434"/>
    <w:rsid w:val="008E5810"/>
    <w:rsid w:val="008E6368"/>
    <w:rsid w:val="008E653A"/>
    <w:rsid w:val="008F00CB"/>
    <w:rsid w:val="008F2988"/>
    <w:rsid w:val="008F40A4"/>
    <w:rsid w:val="008F44A6"/>
    <w:rsid w:val="008F708F"/>
    <w:rsid w:val="00907B4B"/>
    <w:rsid w:val="009108D8"/>
    <w:rsid w:val="00911C5C"/>
    <w:rsid w:val="0091456D"/>
    <w:rsid w:val="00920DE5"/>
    <w:rsid w:val="0092238C"/>
    <w:rsid w:val="00924914"/>
    <w:rsid w:val="00925D9A"/>
    <w:rsid w:val="0092655E"/>
    <w:rsid w:val="00931CF7"/>
    <w:rsid w:val="00932C11"/>
    <w:rsid w:val="00933B8F"/>
    <w:rsid w:val="00934036"/>
    <w:rsid w:val="0093469C"/>
    <w:rsid w:val="009346F2"/>
    <w:rsid w:val="00934DF0"/>
    <w:rsid w:val="0093532B"/>
    <w:rsid w:val="00936BAD"/>
    <w:rsid w:val="0093744F"/>
    <w:rsid w:val="00937AF4"/>
    <w:rsid w:val="00941C96"/>
    <w:rsid w:val="009427F0"/>
    <w:rsid w:val="0094285F"/>
    <w:rsid w:val="0094619E"/>
    <w:rsid w:val="00946502"/>
    <w:rsid w:val="00947942"/>
    <w:rsid w:val="009506E2"/>
    <w:rsid w:val="009512C9"/>
    <w:rsid w:val="00952259"/>
    <w:rsid w:val="00952E28"/>
    <w:rsid w:val="00954354"/>
    <w:rsid w:val="00960CA6"/>
    <w:rsid w:val="0096124F"/>
    <w:rsid w:val="00962ECF"/>
    <w:rsid w:val="0097204C"/>
    <w:rsid w:val="00972DF2"/>
    <w:rsid w:val="00974149"/>
    <w:rsid w:val="00976812"/>
    <w:rsid w:val="00976CB3"/>
    <w:rsid w:val="00977BB5"/>
    <w:rsid w:val="0098102B"/>
    <w:rsid w:val="00983332"/>
    <w:rsid w:val="00983B25"/>
    <w:rsid w:val="00984D3D"/>
    <w:rsid w:val="009850C8"/>
    <w:rsid w:val="009858CA"/>
    <w:rsid w:val="0099447A"/>
    <w:rsid w:val="009A0248"/>
    <w:rsid w:val="009A071C"/>
    <w:rsid w:val="009A20B1"/>
    <w:rsid w:val="009A5574"/>
    <w:rsid w:val="009A7A85"/>
    <w:rsid w:val="009B053A"/>
    <w:rsid w:val="009B2484"/>
    <w:rsid w:val="009B257E"/>
    <w:rsid w:val="009B25BF"/>
    <w:rsid w:val="009C1C68"/>
    <w:rsid w:val="009C4779"/>
    <w:rsid w:val="009D0E8B"/>
    <w:rsid w:val="009D2F1F"/>
    <w:rsid w:val="009D532C"/>
    <w:rsid w:val="009D55A1"/>
    <w:rsid w:val="009D6DED"/>
    <w:rsid w:val="009D7081"/>
    <w:rsid w:val="009E3010"/>
    <w:rsid w:val="009E49FA"/>
    <w:rsid w:val="009E4DDB"/>
    <w:rsid w:val="009F0093"/>
    <w:rsid w:val="009F0167"/>
    <w:rsid w:val="009F0173"/>
    <w:rsid w:val="009F0673"/>
    <w:rsid w:val="009F0CD1"/>
    <w:rsid w:val="009F58D9"/>
    <w:rsid w:val="00A0005D"/>
    <w:rsid w:val="00A02D52"/>
    <w:rsid w:val="00A041BD"/>
    <w:rsid w:val="00A0439E"/>
    <w:rsid w:val="00A04EF1"/>
    <w:rsid w:val="00A12EFD"/>
    <w:rsid w:val="00A1453E"/>
    <w:rsid w:val="00A15DDF"/>
    <w:rsid w:val="00A16288"/>
    <w:rsid w:val="00A17EDA"/>
    <w:rsid w:val="00A22CE3"/>
    <w:rsid w:val="00A23F2D"/>
    <w:rsid w:val="00A27FB6"/>
    <w:rsid w:val="00A30BAE"/>
    <w:rsid w:val="00A34F72"/>
    <w:rsid w:val="00A352DF"/>
    <w:rsid w:val="00A37EED"/>
    <w:rsid w:val="00A4574F"/>
    <w:rsid w:val="00A468B1"/>
    <w:rsid w:val="00A46C9D"/>
    <w:rsid w:val="00A51BB8"/>
    <w:rsid w:val="00A55019"/>
    <w:rsid w:val="00A56880"/>
    <w:rsid w:val="00A575AA"/>
    <w:rsid w:val="00A6601F"/>
    <w:rsid w:val="00A70A97"/>
    <w:rsid w:val="00A7137A"/>
    <w:rsid w:val="00A727FD"/>
    <w:rsid w:val="00A73142"/>
    <w:rsid w:val="00A74FF8"/>
    <w:rsid w:val="00A75DF7"/>
    <w:rsid w:val="00A776C6"/>
    <w:rsid w:val="00A77BA7"/>
    <w:rsid w:val="00A8277F"/>
    <w:rsid w:val="00A83E86"/>
    <w:rsid w:val="00A84DD0"/>
    <w:rsid w:val="00A862D7"/>
    <w:rsid w:val="00A86699"/>
    <w:rsid w:val="00A906F1"/>
    <w:rsid w:val="00A91824"/>
    <w:rsid w:val="00A91CF9"/>
    <w:rsid w:val="00A91EBB"/>
    <w:rsid w:val="00A92BDE"/>
    <w:rsid w:val="00A959E8"/>
    <w:rsid w:val="00A95CB8"/>
    <w:rsid w:val="00A973E2"/>
    <w:rsid w:val="00AA045D"/>
    <w:rsid w:val="00AA6AA6"/>
    <w:rsid w:val="00AA7833"/>
    <w:rsid w:val="00AA7D25"/>
    <w:rsid w:val="00AB0394"/>
    <w:rsid w:val="00AB123B"/>
    <w:rsid w:val="00AB6984"/>
    <w:rsid w:val="00AC31DF"/>
    <w:rsid w:val="00AD0769"/>
    <w:rsid w:val="00AD19CB"/>
    <w:rsid w:val="00AD2195"/>
    <w:rsid w:val="00AD2F20"/>
    <w:rsid w:val="00AD54AD"/>
    <w:rsid w:val="00AD7248"/>
    <w:rsid w:val="00AE0517"/>
    <w:rsid w:val="00AE1A01"/>
    <w:rsid w:val="00AE25D3"/>
    <w:rsid w:val="00AE27AD"/>
    <w:rsid w:val="00AE48B9"/>
    <w:rsid w:val="00AE6A39"/>
    <w:rsid w:val="00AE7B90"/>
    <w:rsid w:val="00AF2159"/>
    <w:rsid w:val="00AF2719"/>
    <w:rsid w:val="00AF275E"/>
    <w:rsid w:val="00AF5AE1"/>
    <w:rsid w:val="00AF7D5E"/>
    <w:rsid w:val="00B0236D"/>
    <w:rsid w:val="00B054DC"/>
    <w:rsid w:val="00B05819"/>
    <w:rsid w:val="00B065EF"/>
    <w:rsid w:val="00B068B6"/>
    <w:rsid w:val="00B0756F"/>
    <w:rsid w:val="00B07721"/>
    <w:rsid w:val="00B105C7"/>
    <w:rsid w:val="00B12708"/>
    <w:rsid w:val="00B12751"/>
    <w:rsid w:val="00B131B0"/>
    <w:rsid w:val="00B14854"/>
    <w:rsid w:val="00B163B3"/>
    <w:rsid w:val="00B17DB2"/>
    <w:rsid w:val="00B20C34"/>
    <w:rsid w:val="00B21A34"/>
    <w:rsid w:val="00B22C43"/>
    <w:rsid w:val="00B24515"/>
    <w:rsid w:val="00B272A5"/>
    <w:rsid w:val="00B27C53"/>
    <w:rsid w:val="00B27F5D"/>
    <w:rsid w:val="00B30125"/>
    <w:rsid w:val="00B30D43"/>
    <w:rsid w:val="00B34416"/>
    <w:rsid w:val="00B40AEA"/>
    <w:rsid w:val="00B458CC"/>
    <w:rsid w:val="00B459CD"/>
    <w:rsid w:val="00B460A7"/>
    <w:rsid w:val="00B4663A"/>
    <w:rsid w:val="00B4688C"/>
    <w:rsid w:val="00B50819"/>
    <w:rsid w:val="00B50CD6"/>
    <w:rsid w:val="00B523B6"/>
    <w:rsid w:val="00B54E88"/>
    <w:rsid w:val="00B60EC3"/>
    <w:rsid w:val="00B636E0"/>
    <w:rsid w:val="00B67BEE"/>
    <w:rsid w:val="00B71154"/>
    <w:rsid w:val="00B7294A"/>
    <w:rsid w:val="00B74EBD"/>
    <w:rsid w:val="00B75682"/>
    <w:rsid w:val="00B774D7"/>
    <w:rsid w:val="00B77F2F"/>
    <w:rsid w:val="00B80DD4"/>
    <w:rsid w:val="00B81286"/>
    <w:rsid w:val="00B81CD4"/>
    <w:rsid w:val="00B8361A"/>
    <w:rsid w:val="00B83D1F"/>
    <w:rsid w:val="00B84FAB"/>
    <w:rsid w:val="00B8645C"/>
    <w:rsid w:val="00B930A5"/>
    <w:rsid w:val="00B9322B"/>
    <w:rsid w:val="00B93CDB"/>
    <w:rsid w:val="00B96082"/>
    <w:rsid w:val="00B961DA"/>
    <w:rsid w:val="00B97605"/>
    <w:rsid w:val="00BA0982"/>
    <w:rsid w:val="00BA1E79"/>
    <w:rsid w:val="00BA357B"/>
    <w:rsid w:val="00BA394D"/>
    <w:rsid w:val="00BA48C6"/>
    <w:rsid w:val="00BA51D3"/>
    <w:rsid w:val="00BA59E3"/>
    <w:rsid w:val="00BA5A1E"/>
    <w:rsid w:val="00BA7DD5"/>
    <w:rsid w:val="00BB27C0"/>
    <w:rsid w:val="00BB6A36"/>
    <w:rsid w:val="00BB6CF2"/>
    <w:rsid w:val="00BB7D66"/>
    <w:rsid w:val="00BC220A"/>
    <w:rsid w:val="00BC24B1"/>
    <w:rsid w:val="00BC4329"/>
    <w:rsid w:val="00BC7497"/>
    <w:rsid w:val="00BD1C62"/>
    <w:rsid w:val="00BD5273"/>
    <w:rsid w:val="00BD5718"/>
    <w:rsid w:val="00BD6816"/>
    <w:rsid w:val="00BD6A8C"/>
    <w:rsid w:val="00BD7C05"/>
    <w:rsid w:val="00BD7E34"/>
    <w:rsid w:val="00BD7F79"/>
    <w:rsid w:val="00BE01A6"/>
    <w:rsid w:val="00BE01FD"/>
    <w:rsid w:val="00BE06DE"/>
    <w:rsid w:val="00BE094F"/>
    <w:rsid w:val="00BE225A"/>
    <w:rsid w:val="00BE4E7C"/>
    <w:rsid w:val="00BF1127"/>
    <w:rsid w:val="00BF3422"/>
    <w:rsid w:val="00BF790D"/>
    <w:rsid w:val="00BF7ECE"/>
    <w:rsid w:val="00C0140F"/>
    <w:rsid w:val="00C022AB"/>
    <w:rsid w:val="00C11831"/>
    <w:rsid w:val="00C128D0"/>
    <w:rsid w:val="00C224A5"/>
    <w:rsid w:val="00C229BF"/>
    <w:rsid w:val="00C2731A"/>
    <w:rsid w:val="00C31131"/>
    <w:rsid w:val="00C31AF6"/>
    <w:rsid w:val="00C329E5"/>
    <w:rsid w:val="00C3748D"/>
    <w:rsid w:val="00C376B0"/>
    <w:rsid w:val="00C40849"/>
    <w:rsid w:val="00C40A19"/>
    <w:rsid w:val="00C47DED"/>
    <w:rsid w:val="00C51974"/>
    <w:rsid w:val="00C521B5"/>
    <w:rsid w:val="00C52927"/>
    <w:rsid w:val="00C54854"/>
    <w:rsid w:val="00C6006C"/>
    <w:rsid w:val="00C60609"/>
    <w:rsid w:val="00C63269"/>
    <w:rsid w:val="00C677B0"/>
    <w:rsid w:val="00C67FF9"/>
    <w:rsid w:val="00C70A6F"/>
    <w:rsid w:val="00C71F21"/>
    <w:rsid w:val="00C73625"/>
    <w:rsid w:val="00C741DD"/>
    <w:rsid w:val="00C74229"/>
    <w:rsid w:val="00C75EAD"/>
    <w:rsid w:val="00C805E4"/>
    <w:rsid w:val="00C81D86"/>
    <w:rsid w:val="00C832C7"/>
    <w:rsid w:val="00C92A2E"/>
    <w:rsid w:val="00C92E7E"/>
    <w:rsid w:val="00C9431A"/>
    <w:rsid w:val="00C94C35"/>
    <w:rsid w:val="00C95384"/>
    <w:rsid w:val="00C953A6"/>
    <w:rsid w:val="00C95B0A"/>
    <w:rsid w:val="00C9627C"/>
    <w:rsid w:val="00CA0683"/>
    <w:rsid w:val="00CA17E0"/>
    <w:rsid w:val="00CA24FB"/>
    <w:rsid w:val="00CA6A18"/>
    <w:rsid w:val="00CA6D56"/>
    <w:rsid w:val="00CB05EA"/>
    <w:rsid w:val="00CB19C0"/>
    <w:rsid w:val="00CB291C"/>
    <w:rsid w:val="00CB2CE7"/>
    <w:rsid w:val="00CB325B"/>
    <w:rsid w:val="00CB3520"/>
    <w:rsid w:val="00CB47BF"/>
    <w:rsid w:val="00CB6407"/>
    <w:rsid w:val="00CB706C"/>
    <w:rsid w:val="00CC1251"/>
    <w:rsid w:val="00CC1367"/>
    <w:rsid w:val="00CC1F5A"/>
    <w:rsid w:val="00CC27EB"/>
    <w:rsid w:val="00CC35F1"/>
    <w:rsid w:val="00CC4C9C"/>
    <w:rsid w:val="00CC53DE"/>
    <w:rsid w:val="00CC7A69"/>
    <w:rsid w:val="00CD0B4D"/>
    <w:rsid w:val="00CD25AF"/>
    <w:rsid w:val="00CD2E4F"/>
    <w:rsid w:val="00CD3565"/>
    <w:rsid w:val="00CD3D4F"/>
    <w:rsid w:val="00CD71D0"/>
    <w:rsid w:val="00CD77B1"/>
    <w:rsid w:val="00CE1E56"/>
    <w:rsid w:val="00CE380F"/>
    <w:rsid w:val="00CE49B9"/>
    <w:rsid w:val="00CE51A2"/>
    <w:rsid w:val="00CE5D94"/>
    <w:rsid w:val="00CE6646"/>
    <w:rsid w:val="00CF00EE"/>
    <w:rsid w:val="00CF2C3B"/>
    <w:rsid w:val="00CF4E72"/>
    <w:rsid w:val="00CF79F8"/>
    <w:rsid w:val="00D00370"/>
    <w:rsid w:val="00D009EB"/>
    <w:rsid w:val="00D02516"/>
    <w:rsid w:val="00D02757"/>
    <w:rsid w:val="00D03458"/>
    <w:rsid w:val="00D03C87"/>
    <w:rsid w:val="00D06394"/>
    <w:rsid w:val="00D077E4"/>
    <w:rsid w:val="00D117D8"/>
    <w:rsid w:val="00D11BB5"/>
    <w:rsid w:val="00D12DD4"/>
    <w:rsid w:val="00D215CF"/>
    <w:rsid w:val="00D21986"/>
    <w:rsid w:val="00D22B41"/>
    <w:rsid w:val="00D23DC9"/>
    <w:rsid w:val="00D241AB"/>
    <w:rsid w:val="00D308C8"/>
    <w:rsid w:val="00D3358B"/>
    <w:rsid w:val="00D3386A"/>
    <w:rsid w:val="00D34673"/>
    <w:rsid w:val="00D36EE1"/>
    <w:rsid w:val="00D37760"/>
    <w:rsid w:val="00D402CC"/>
    <w:rsid w:val="00D40C0D"/>
    <w:rsid w:val="00D41043"/>
    <w:rsid w:val="00D410DD"/>
    <w:rsid w:val="00D42389"/>
    <w:rsid w:val="00D42391"/>
    <w:rsid w:val="00D42597"/>
    <w:rsid w:val="00D42973"/>
    <w:rsid w:val="00D44FCC"/>
    <w:rsid w:val="00D46484"/>
    <w:rsid w:val="00D47C61"/>
    <w:rsid w:val="00D535AB"/>
    <w:rsid w:val="00D56340"/>
    <w:rsid w:val="00D5722D"/>
    <w:rsid w:val="00D62010"/>
    <w:rsid w:val="00D6242A"/>
    <w:rsid w:val="00D63D20"/>
    <w:rsid w:val="00D64402"/>
    <w:rsid w:val="00D64613"/>
    <w:rsid w:val="00D66F02"/>
    <w:rsid w:val="00D674CB"/>
    <w:rsid w:val="00D70008"/>
    <w:rsid w:val="00D71A33"/>
    <w:rsid w:val="00D75913"/>
    <w:rsid w:val="00D773AD"/>
    <w:rsid w:val="00D77F63"/>
    <w:rsid w:val="00D8185D"/>
    <w:rsid w:val="00D858CF"/>
    <w:rsid w:val="00D86FC3"/>
    <w:rsid w:val="00D87D50"/>
    <w:rsid w:val="00D908A7"/>
    <w:rsid w:val="00D9152C"/>
    <w:rsid w:val="00D9208B"/>
    <w:rsid w:val="00D92D9E"/>
    <w:rsid w:val="00D93334"/>
    <w:rsid w:val="00D93AD2"/>
    <w:rsid w:val="00D958CA"/>
    <w:rsid w:val="00DA14C8"/>
    <w:rsid w:val="00DA28BC"/>
    <w:rsid w:val="00DA2CCE"/>
    <w:rsid w:val="00DA4A7F"/>
    <w:rsid w:val="00DA51FD"/>
    <w:rsid w:val="00DA5A5E"/>
    <w:rsid w:val="00DA5B04"/>
    <w:rsid w:val="00DA619D"/>
    <w:rsid w:val="00DA690C"/>
    <w:rsid w:val="00DB0FFF"/>
    <w:rsid w:val="00DB1F28"/>
    <w:rsid w:val="00DB38C6"/>
    <w:rsid w:val="00DB5714"/>
    <w:rsid w:val="00DC002F"/>
    <w:rsid w:val="00DC47A7"/>
    <w:rsid w:val="00DC4FCA"/>
    <w:rsid w:val="00DC63F3"/>
    <w:rsid w:val="00DC7341"/>
    <w:rsid w:val="00DD064E"/>
    <w:rsid w:val="00DD2B40"/>
    <w:rsid w:val="00DD2E4C"/>
    <w:rsid w:val="00DD3480"/>
    <w:rsid w:val="00DD5FCE"/>
    <w:rsid w:val="00DE0131"/>
    <w:rsid w:val="00DE35F3"/>
    <w:rsid w:val="00DE494A"/>
    <w:rsid w:val="00DE4CB4"/>
    <w:rsid w:val="00DE564F"/>
    <w:rsid w:val="00DE79BC"/>
    <w:rsid w:val="00DF0E42"/>
    <w:rsid w:val="00DF1729"/>
    <w:rsid w:val="00DF2D2E"/>
    <w:rsid w:val="00E0061F"/>
    <w:rsid w:val="00E008EA"/>
    <w:rsid w:val="00E0156E"/>
    <w:rsid w:val="00E0226D"/>
    <w:rsid w:val="00E027F3"/>
    <w:rsid w:val="00E04351"/>
    <w:rsid w:val="00E05F67"/>
    <w:rsid w:val="00E06D28"/>
    <w:rsid w:val="00E146BF"/>
    <w:rsid w:val="00E1631E"/>
    <w:rsid w:val="00E1643B"/>
    <w:rsid w:val="00E21D6E"/>
    <w:rsid w:val="00E21E38"/>
    <w:rsid w:val="00E23A5A"/>
    <w:rsid w:val="00E258A2"/>
    <w:rsid w:val="00E26823"/>
    <w:rsid w:val="00E316DB"/>
    <w:rsid w:val="00E3753E"/>
    <w:rsid w:val="00E37DDE"/>
    <w:rsid w:val="00E37E7D"/>
    <w:rsid w:val="00E401AA"/>
    <w:rsid w:val="00E42E32"/>
    <w:rsid w:val="00E437DB"/>
    <w:rsid w:val="00E43CA6"/>
    <w:rsid w:val="00E46B44"/>
    <w:rsid w:val="00E54E6D"/>
    <w:rsid w:val="00E55E56"/>
    <w:rsid w:val="00E56FF8"/>
    <w:rsid w:val="00E602A6"/>
    <w:rsid w:val="00E61568"/>
    <w:rsid w:val="00E65F30"/>
    <w:rsid w:val="00E66843"/>
    <w:rsid w:val="00E72447"/>
    <w:rsid w:val="00E763FE"/>
    <w:rsid w:val="00E76CA4"/>
    <w:rsid w:val="00E77561"/>
    <w:rsid w:val="00E81237"/>
    <w:rsid w:val="00E8135E"/>
    <w:rsid w:val="00E815C6"/>
    <w:rsid w:val="00E8337D"/>
    <w:rsid w:val="00E85633"/>
    <w:rsid w:val="00E8705A"/>
    <w:rsid w:val="00E90DCC"/>
    <w:rsid w:val="00E92F70"/>
    <w:rsid w:val="00E94317"/>
    <w:rsid w:val="00E947D9"/>
    <w:rsid w:val="00E94A94"/>
    <w:rsid w:val="00E95279"/>
    <w:rsid w:val="00E959AC"/>
    <w:rsid w:val="00E963DB"/>
    <w:rsid w:val="00EA0F3C"/>
    <w:rsid w:val="00EA1F60"/>
    <w:rsid w:val="00EA4973"/>
    <w:rsid w:val="00EA651B"/>
    <w:rsid w:val="00EA6B85"/>
    <w:rsid w:val="00EA7DC4"/>
    <w:rsid w:val="00EB1408"/>
    <w:rsid w:val="00EB2708"/>
    <w:rsid w:val="00EB478F"/>
    <w:rsid w:val="00EB528D"/>
    <w:rsid w:val="00EC010B"/>
    <w:rsid w:val="00EC1E7B"/>
    <w:rsid w:val="00EC336A"/>
    <w:rsid w:val="00EC5E0D"/>
    <w:rsid w:val="00EC7286"/>
    <w:rsid w:val="00EC72BB"/>
    <w:rsid w:val="00ED1282"/>
    <w:rsid w:val="00ED18B5"/>
    <w:rsid w:val="00ED65CD"/>
    <w:rsid w:val="00ED6768"/>
    <w:rsid w:val="00EE0701"/>
    <w:rsid w:val="00EE1F4F"/>
    <w:rsid w:val="00EE6666"/>
    <w:rsid w:val="00EF225C"/>
    <w:rsid w:val="00EF2C33"/>
    <w:rsid w:val="00EF35C0"/>
    <w:rsid w:val="00EF462B"/>
    <w:rsid w:val="00EF4EC5"/>
    <w:rsid w:val="00EF58E6"/>
    <w:rsid w:val="00F02D4C"/>
    <w:rsid w:val="00F038A5"/>
    <w:rsid w:val="00F03EF7"/>
    <w:rsid w:val="00F0498D"/>
    <w:rsid w:val="00F120F3"/>
    <w:rsid w:val="00F13B45"/>
    <w:rsid w:val="00F16196"/>
    <w:rsid w:val="00F16388"/>
    <w:rsid w:val="00F21C29"/>
    <w:rsid w:val="00F23503"/>
    <w:rsid w:val="00F2396B"/>
    <w:rsid w:val="00F26B21"/>
    <w:rsid w:val="00F2710E"/>
    <w:rsid w:val="00F34893"/>
    <w:rsid w:val="00F3615C"/>
    <w:rsid w:val="00F37AE0"/>
    <w:rsid w:val="00F40D44"/>
    <w:rsid w:val="00F434EC"/>
    <w:rsid w:val="00F44BD5"/>
    <w:rsid w:val="00F45697"/>
    <w:rsid w:val="00F46B28"/>
    <w:rsid w:val="00F470EA"/>
    <w:rsid w:val="00F47A5B"/>
    <w:rsid w:val="00F501A3"/>
    <w:rsid w:val="00F5020B"/>
    <w:rsid w:val="00F529A5"/>
    <w:rsid w:val="00F55F56"/>
    <w:rsid w:val="00F6083F"/>
    <w:rsid w:val="00F657C9"/>
    <w:rsid w:val="00F664C3"/>
    <w:rsid w:val="00F70261"/>
    <w:rsid w:val="00F70948"/>
    <w:rsid w:val="00F71BA5"/>
    <w:rsid w:val="00F71DD1"/>
    <w:rsid w:val="00F74292"/>
    <w:rsid w:val="00F75EED"/>
    <w:rsid w:val="00F81ABA"/>
    <w:rsid w:val="00F82B8E"/>
    <w:rsid w:val="00F82C78"/>
    <w:rsid w:val="00F8434C"/>
    <w:rsid w:val="00F9070D"/>
    <w:rsid w:val="00F93B1F"/>
    <w:rsid w:val="00FA1530"/>
    <w:rsid w:val="00FA1740"/>
    <w:rsid w:val="00FA4DE2"/>
    <w:rsid w:val="00FA600D"/>
    <w:rsid w:val="00FA6C09"/>
    <w:rsid w:val="00FA727E"/>
    <w:rsid w:val="00FA7412"/>
    <w:rsid w:val="00FB11A0"/>
    <w:rsid w:val="00FB1794"/>
    <w:rsid w:val="00FB5509"/>
    <w:rsid w:val="00FB6753"/>
    <w:rsid w:val="00FC09CF"/>
    <w:rsid w:val="00FC2EE2"/>
    <w:rsid w:val="00FC37AE"/>
    <w:rsid w:val="00FC4A5C"/>
    <w:rsid w:val="00FC4B9A"/>
    <w:rsid w:val="00FC4E9A"/>
    <w:rsid w:val="00FC56FC"/>
    <w:rsid w:val="00FC60A4"/>
    <w:rsid w:val="00FC6854"/>
    <w:rsid w:val="00FC7B1E"/>
    <w:rsid w:val="00FC7E3B"/>
    <w:rsid w:val="00FD05E9"/>
    <w:rsid w:val="00FD2B93"/>
    <w:rsid w:val="00FD4235"/>
    <w:rsid w:val="00FD5238"/>
    <w:rsid w:val="00FD56D5"/>
    <w:rsid w:val="00FD63C1"/>
    <w:rsid w:val="00FD68C5"/>
    <w:rsid w:val="00FD6EC9"/>
    <w:rsid w:val="00FE180E"/>
    <w:rsid w:val="00FE5DDC"/>
    <w:rsid w:val="00FE70EC"/>
    <w:rsid w:val="00FF07CB"/>
    <w:rsid w:val="00FF2FBA"/>
    <w:rsid w:val="00FF34B5"/>
    <w:rsid w:val="00FF3BEC"/>
    <w:rsid w:val="00FF671F"/>
    <w:rsid w:val="00FF7400"/>
    <w:rsid w:val="00FF77CC"/>
    <w:rsid w:val="01094D7F"/>
    <w:rsid w:val="01593988"/>
    <w:rsid w:val="01AB1270"/>
    <w:rsid w:val="02D31FA6"/>
    <w:rsid w:val="02E3C8F1"/>
    <w:rsid w:val="030C11AD"/>
    <w:rsid w:val="038B26F7"/>
    <w:rsid w:val="03AE594C"/>
    <w:rsid w:val="03D6807B"/>
    <w:rsid w:val="042E553E"/>
    <w:rsid w:val="04EF441C"/>
    <w:rsid w:val="057AA20E"/>
    <w:rsid w:val="0584FAB5"/>
    <w:rsid w:val="058D09AC"/>
    <w:rsid w:val="0597FCB0"/>
    <w:rsid w:val="059F1C2A"/>
    <w:rsid w:val="05AD7659"/>
    <w:rsid w:val="05F0FC55"/>
    <w:rsid w:val="065B9A37"/>
    <w:rsid w:val="06737651"/>
    <w:rsid w:val="06B91CFE"/>
    <w:rsid w:val="0721CF2A"/>
    <w:rsid w:val="07297E46"/>
    <w:rsid w:val="07458AD3"/>
    <w:rsid w:val="07BBC73B"/>
    <w:rsid w:val="07CBDEA4"/>
    <w:rsid w:val="089BB5BC"/>
    <w:rsid w:val="08C4E9EF"/>
    <w:rsid w:val="0927D941"/>
    <w:rsid w:val="0960F3B0"/>
    <w:rsid w:val="09C0D528"/>
    <w:rsid w:val="09CEF2C4"/>
    <w:rsid w:val="09DDDA77"/>
    <w:rsid w:val="0A160BAD"/>
    <w:rsid w:val="0A4FB807"/>
    <w:rsid w:val="0A64A8EC"/>
    <w:rsid w:val="0A7E88B5"/>
    <w:rsid w:val="0A830513"/>
    <w:rsid w:val="0AF7AADA"/>
    <w:rsid w:val="0BB440F6"/>
    <w:rsid w:val="0BEA08AA"/>
    <w:rsid w:val="0BEE1B4B"/>
    <w:rsid w:val="0BF97DE7"/>
    <w:rsid w:val="0C007FFD"/>
    <w:rsid w:val="0CA3D973"/>
    <w:rsid w:val="0CAE35DA"/>
    <w:rsid w:val="0CEB1C1C"/>
    <w:rsid w:val="0D00075D"/>
    <w:rsid w:val="0D28F05D"/>
    <w:rsid w:val="0D4973D8"/>
    <w:rsid w:val="0D55D61A"/>
    <w:rsid w:val="0D804444"/>
    <w:rsid w:val="0D9BC8BE"/>
    <w:rsid w:val="0DAE1EE9"/>
    <w:rsid w:val="0DF63D88"/>
    <w:rsid w:val="0E37CE3C"/>
    <w:rsid w:val="0E429DD6"/>
    <w:rsid w:val="0E58E5C7"/>
    <w:rsid w:val="0E86D734"/>
    <w:rsid w:val="0E90B474"/>
    <w:rsid w:val="0F1E5D63"/>
    <w:rsid w:val="0F3C8FA0"/>
    <w:rsid w:val="0F644583"/>
    <w:rsid w:val="0F853346"/>
    <w:rsid w:val="0FE099A3"/>
    <w:rsid w:val="0FE5D69C"/>
    <w:rsid w:val="100E98E7"/>
    <w:rsid w:val="101FEEB9"/>
    <w:rsid w:val="103F0852"/>
    <w:rsid w:val="10C18C6E"/>
    <w:rsid w:val="10F9C1D6"/>
    <w:rsid w:val="11855433"/>
    <w:rsid w:val="119FDCD1"/>
    <w:rsid w:val="120AC91C"/>
    <w:rsid w:val="123BBC4F"/>
    <w:rsid w:val="1294E1C4"/>
    <w:rsid w:val="12A1B614"/>
    <w:rsid w:val="12D1207E"/>
    <w:rsid w:val="12E036D5"/>
    <w:rsid w:val="1339EAEE"/>
    <w:rsid w:val="1340805E"/>
    <w:rsid w:val="135E8E06"/>
    <w:rsid w:val="138B9934"/>
    <w:rsid w:val="13E5843F"/>
    <w:rsid w:val="140A67BF"/>
    <w:rsid w:val="14596DB7"/>
    <w:rsid w:val="149CC65E"/>
    <w:rsid w:val="14A235DB"/>
    <w:rsid w:val="14F76FB2"/>
    <w:rsid w:val="151559F6"/>
    <w:rsid w:val="155669A5"/>
    <w:rsid w:val="157AAD27"/>
    <w:rsid w:val="15DCDFB2"/>
    <w:rsid w:val="15FD0561"/>
    <w:rsid w:val="16430A4E"/>
    <w:rsid w:val="16473007"/>
    <w:rsid w:val="164A31BD"/>
    <w:rsid w:val="16630F3C"/>
    <w:rsid w:val="16BAB41E"/>
    <w:rsid w:val="16E88F48"/>
    <w:rsid w:val="16ED8688"/>
    <w:rsid w:val="17179244"/>
    <w:rsid w:val="17CCDC9E"/>
    <w:rsid w:val="17F4D690"/>
    <w:rsid w:val="1805EA76"/>
    <w:rsid w:val="1827B9D2"/>
    <w:rsid w:val="184ACE6A"/>
    <w:rsid w:val="1859A4EA"/>
    <w:rsid w:val="1890A03A"/>
    <w:rsid w:val="190FAB24"/>
    <w:rsid w:val="19115227"/>
    <w:rsid w:val="191755AF"/>
    <w:rsid w:val="1918E5A9"/>
    <w:rsid w:val="197EA94C"/>
    <w:rsid w:val="19AD4E5D"/>
    <w:rsid w:val="19F1C55A"/>
    <w:rsid w:val="1A186846"/>
    <w:rsid w:val="1A8D9E87"/>
    <w:rsid w:val="1A935EE9"/>
    <w:rsid w:val="1B7EDBA7"/>
    <w:rsid w:val="1B97A4C8"/>
    <w:rsid w:val="1B9A28DF"/>
    <w:rsid w:val="1BC6BB30"/>
    <w:rsid w:val="1C044C4E"/>
    <w:rsid w:val="1C489E38"/>
    <w:rsid w:val="1C7798F9"/>
    <w:rsid w:val="1CCFCDC8"/>
    <w:rsid w:val="1CD0C42B"/>
    <w:rsid w:val="1CE09FB7"/>
    <w:rsid w:val="1D42BB22"/>
    <w:rsid w:val="1D64D997"/>
    <w:rsid w:val="1D8775B8"/>
    <w:rsid w:val="1D99F19C"/>
    <w:rsid w:val="1D9C93DD"/>
    <w:rsid w:val="1DE36CA3"/>
    <w:rsid w:val="1E7EAC47"/>
    <w:rsid w:val="1EA0335E"/>
    <w:rsid w:val="1EA6C59C"/>
    <w:rsid w:val="1EF05F23"/>
    <w:rsid w:val="1F4062E5"/>
    <w:rsid w:val="1F93D056"/>
    <w:rsid w:val="1FC7F297"/>
    <w:rsid w:val="1FD694C3"/>
    <w:rsid w:val="1FF9F90C"/>
    <w:rsid w:val="2019A35A"/>
    <w:rsid w:val="203C03BF"/>
    <w:rsid w:val="20CF1D87"/>
    <w:rsid w:val="2109D29E"/>
    <w:rsid w:val="21837A20"/>
    <w:rsid w:val="21B573BB"/>
    <w:rsid w:val="220B7829"/>
    <w:rsid w:val="2210E26D"/>
    <w:rsid w:val="225AAEBE"/>
    <w:rsid w:val="225E2845"/>
    <w:rsid w:val="2278137A"/>
    <w:rsid w:val="229E7CEB"/>
    <w:rsid w:val="22FF0733"/>
    <w:rsid w:val="230CFB4C"/>
    <w:rsid w:val="23AB0B8B"/>
    <w:rsid w:val="23D05DC2"/>
    <w:rsid w:val="247487D6"/>
    <w:rsid w:val="2496E124"/>
    <w:rsid w:val="251446FF"/>
    <w:rsid w:val="25257611"/>
    <w:rsid w:val="255A7710"/>
    <w:rsid w:val="256BDF46"/>
    <w:rsid w:val="25BE19C1"/>
    <w:rsid w:val="25E82E32"/>
    <w:rsid w:val="25FAB5B6"/>
    <w:rsid w:val="26153C15"/>
    <w:rsid w:val="261A5BF3"/>
    <w:rsid w:val="2622F18A"/>
    <w:rsid w:val="26457E84"/>
    <w:rsid w:val="26561EEE"/>
    <w:rsid w:val="266FF909"/>
    <w:rsid w:val="2690D2AB"/>
    <w:rsid w:val="26BAAD84"/>
    <w:rsid w:val="26BC41B9"/>
    <w:rsid w:val="26BD5C13"/>
    <w:rsid w:val="26C14672"/>
    <w:rsid w:val="26E5332A"/>
    <w:rsid w:val="27262E0A"/>
    <w:rsid w:val="2759EA22"/>
    <w:rsid w:val="27B4A0A7"/>
    <w:rsid w:val="2848329F"/>
    <w:rsid w:val="2853E54F"/>
    <w:rsid w:val="28F5BA83"/>
    <w:rsid w:val="2901C0D2"/>
    <w:rsid w:val="29462EFE"/>
    <w:rsid w:val="2964055F"/>
    <w:rsid w:val="296A70ED"/>
    <w:rsid w:val="2B2AA7B0"/>
    <w:rsid w:val="2BA37901"/>
    <w:rsid w:val="2C29C74D"/>
    <w:rsid w:val="2C2FCE55"/>
    <w:rsid w:val="2C572070"/>
    <w:rsid w:val="2CF69C2F"/>
    <w:rsid w:val="2CF880FE"/>
    <w:rsid w:val="2D5B0ABA"/>
    <w:rsid w:val="2D7659DC"/>
    <w:rsid w:val="2D91C833"/>
    <w:rsid w:val="2E775531"/>
    <w:rsid w:val="2E975F6A"/>
    <w:rsid w:val="2EAAD21E"/>
    <w:rsid w:val="2EE5F00C"/>
    <w:rsid w:val="2EEB8A4A"/>
    <w:rsid w:val="2F27798E"/>
    <w:rsid w:val="2F662D29"/>
    <w:rsid w:val="2F8C82E4"/>
    <w:rsid w:val="2FAA0478"/>
    <w:rsid w:val="2FB15D27"/>
    <w:rsid w:val="30020D52"/>
    <w:rsid w:val="301FE28A"/>
    <w:rsid w:val="30A917AB"/>
    <w:rsid w:val="30C6DDC7"/>
    <w:rsid w:val="30EDA3EB"/>
    <w:rsid w:val="315F5905"/>
    <w:rsid w:val="315F95B9"/>
    <w:rsid w:val="3181D626"/>
    <w:rsid w:val="31DAE18C"/>
    <w:rsid w:val="32784AD7"/>
    <w:rsid w:val="32EA86FA"/>
    <w:rsid w:val="330C8BCF"/>
    <w:rsid w:val="33199612"/>
    <w:rsid w:val="332AA3A0"/>
    <w:rsid w:val="335CA3A4"/>
    <w:rsid w:val="33628D79"/>
    <w:rsid w:val="343C12E0"/>
    <w:rsid w:val="345F6E54"/>
    <w:rsid w:val="34B334F2"/>
    <w:rsid w:val="3553C0EE"/>
    <w:rsid w:val="35CB2115"/>
    <w:rsid w:val="35E647F2"/>
    <w:rsid w:val="36526646"/>
    <w:rsid w:val="367E8182"/>
    <w:rsid w:val="3699BB5A"/>
    <w:rsid w:val="370DC963"/>
    <w:rsid w:val="3743E7DC"/>
    <w:rsid w:val="37E39670"/>
    <w:rsid w:val="37F08545"/>
    <w:rsid w:val="380656E1"/>
    <w:rsid w:val="380D3AB8"/>
    <w:rsid w:val="3832E1E6"/>
    <w:rsid w:val="3848726E"/>
    <w:rsid w:val="38C24537"/>
    <w:rsid w:val="38E14AF8"/>
    <w:rsid w:val="38ECFEF3"/>
    <w:rsid w:val="39120D7C"/>
    <w:rsid w:val="394793D7"/>
    <w:rsid w:val="3949F841"/>
    <w:rsid w:val="39565BAC"/>
    <w:rsid w:val="39A1D791"/>
    <w:rsid w:val="39BA5480"/>
    <w:rsid w:val="3A40F9F1"/>
    <w:rsid w:val="3AA849CC"/>
    <w:rsid w:val="3AE32F18"/>
    <w:rsid w:val="3AF2D08F"/>
    <w:rsid w:val="3B172F78"/>
    <w:rsid w:val="3B2CA31F"/>
    <w:rsid w:val="3B6C0B8E"/>
    <w:rsid w:val="3B9957AC"/>
    <w:rsid w:val="3BC414A8"/>
    <w:rsid w:val="3C249FB5"/>
    <w:rsid w:val="3C8575F5"/>
    <w:rsid w:val="3C8DB373"/>
    <w:rsid w:val="3CA89C4F"/>
    <w:rsid w:val="3D197329"/>
    <w:rsid w:val="3D2F9ADB"/>
    <w:rsid w:val="3D745FC7"/>
    <w:rsid w:val="3DAD1C3E"/>
    <w:rsid w:val="3DADD1DB"/>
    <w:rsid w:val="3E28EF19"/>
    <w:rsid w:val="3EA571BD"/>
    <w:rsid w:val="3F05385A"/>
    <w:rsid w:val="3F221EB6"/>
    <w:rsid w:val="3F4BF4A3"/>
    <w:rsid w:val="3F818C36"/>
    <w:rsid w:val="3FE2E7B7"/>
    <w:rsid w:val="3FEAB8D2"/>
    <w:rsid w:val="4070F2F9"/>
    <w:rsid w:val="40885227"/>
    <w:rsid w:val="40ACB2D9"/>
    <w:rsid w:val="40CF698D"/>
    <w:rsid w:val="40FFD63E"/>
    <w:rsid w:val="4106DD0D"/>
    <w:rsid w:val="4120987E"/>
    <w:rsid w:val="41262CE5"/>
    <w:rsid w:val="4167A441"/>
    <w:rsid w:val="41718F93"/>
    <w:rsid w:val="41E67F88"/>
    <w:rsid w:val="41F38306"/>
    <w:rsid w:val="42242288"/>
    <w:rsid w:val="429AC51C"/>
    <w:rsid w:val="42B49193"/>
    <w:rsid w:val="42B58444"/>
    <w:rsid w:val="42D50452"/>
    <w:rsid w:val="4318A431"/>
    <w:rsid w:val="43906E8A"/>
    <w:rsid w:val="43CA1DFC"/>
    <w:rsid w:val="447C1FBD"/>
    <w:rsid w:val="4499DE91"/>
    <w:rsid w:val="44DE0B35"/>
    <w:rsid w:val="4509A2E4"/>
    <w:rsid w:val="4510189E"/>
    <w:rsid w:val="451C0D6A"/>
    <w:rsid w:val="452CC147"/>
    <w:rsid w:val="458BC819"/>
    <w:rsid w:val="459B5578"/>
    <w:rsid w:val="45B5C3B0"/>
    <w:rsid w:val="45EC3255"/>
    <w:rsid w:val="46143299"/>
    <w:rsid w:val="461668AE"/>
    <w:rsid w:val="461AA51C"/>
    <w:rsid w:val="4629F7EF"/>
    <w:rsid w:val="466668F8"/>
    <w:rsid w:val="46834255"/>
    <w:rsid w:val="46B1D36E"/>
    <w:rsid w:val="46B76498"/>
    <w:rsid w:val="47222F3B"/>
    <w:rsid w:val="4789E6F6"/>
    <w:rsid w:val="47C11D82"/>
    <w:rsid w:val="48A31D5F"/>
    <w:rsid w:val="48F744E6"/>
    <w:rsid w:val="497AE873"/>
    <w:rsid w:val="49F5F6C9"/>
    <w:rsid w:val="4A1B576A"/>
    <w:rsid w:val="4A2FC48D"/>
    <w:rsid w:val="4AC59981"/>
    <w:rsid w:val="4ACD0E53"/>
    <w:rsid w:val="4ACF5550"/>
    <w:rsid w:val="4B2845DD"/>
    <w:rsid w:val="4B369DCC"/>
    <w:rsid w:val="4B91D660"/>
    <w:rsid w:val="4B925088"/>
    <w:rsid w:val="4C038236"/>
    <w:rsid w:val="4C0466D7"/>
    <w:rsid w:val="4C0F460E"/>
    <w:rsid w:val="4C17D2FF"/>
    <w:rsid w:val="4C66B8FF"/>
    <w:rsid w:val="4C71ED20"/>
    <w:rsid w:val="4C72CA38"/>
    <w:rsid w:val="4CA41105"/>
    <w:rsid w:val="4CE15E19"/>
    <w:rsid w:val="4CE85E50"/>
    <w:rsid w:val="4D02B359"/>
    <w:rsid w:val="4D2333BA"/>
    <w:rsid w:val="4DFF956C"/>
    <w:rsid w:val="4E2CDF2A"/>
    <w:rsid w:val="4F43025C"/>
    <w:rsid w:val="4F7EF44D"/>
    <w:rsid w:val="4F907A24"/>
    <w:rsid w:val="4FDA012B"/>
    <w:rsid w:val="5003786C"/>
    <w:rsid w:val="500885F6"/>
    <w:rsid w:val="5019087B"/>
    <w:rsid w:val="503F8D57"/>
    <w:rsid w:val="50519DAE"/>
    <w:rsid w:val="5055C935"/>
    <w:rsid w:val="51362F5E"/>
    <w:rsid w:val="51600C85"/>
    <w:rsid w:val="517C29EC"/>
    <w:rsid w:val="51835DF3"/>
    <w:rsid w:val="51E3888E"/>
    <w:rsid w:val="51ED6E0F"/>
    <w:rsid w:val="520DEF5F"/>
    <w:rsid w:val="52D1FFBF"/>
    <w:rsid w:val="52DC5F73"/>
    <w:rsid w:val="52FA8D50"/>
    <w:rsid w:val="5326A8E2"/>
    <w:rsid w:val="5333F6E4"/>
    <w:rsid w:val="53772E19"/>
    <w:rsid w:val="538602F6"/>
    <w:rsid w:val="539DFBF5"/>
    <w:rsid w:val="53FA418B"/>
    <w:rsid w:val="544D5D61"/>
    <w:rsid w:val="545345CF"/>
    <w:rsid w:val="54A47648"/>
    <w:rsid w:val="54B83DAA"/>
    <w:rsid w:val="54DF16D2"/>
    <w:rsid w:val="55028259"/>
    <w:rsid w:val="55177F3B"/>
    <w:rsid w:val="55393027"/>
    <w:rsid w:val="5569C3D3"/>
    <w:rsid w:val="557FDEB2"/>
    <w:rsid w:val="5599910B"/>
    <w:rsid w:val="55AAA821"/>
    <w:rsid w:val="55EC4574"/>
    <w:rsid w:val="55EF5BCD"/>
    <w:rsid w:val="55F57BC1"/>
    <w:rsid w:val="56397C4F"/>
    <w:rsid w:val="563F1E61"/>
    <w:rsid w:val="576C3B4F"/>
    <w:rsid w:val="57709698"/>
    <w:rsid w:val="5797118D"/>
    <w:rsid w:val="579DD7EB"/>
    <w:rsid w:val="579E1B90"/>
    <w:rsid w:val="57BB56CA"/>
    <w:rsid w:val="57C448EB"/>
    <w:rsid w:val="58741AEA"/>
    <w:rsid w:val="58A75BA9"/>
    <w:rsid w:val="58C3FBB0"/>
    <w:rsid w:val="593C5B63"/>
    <w:rsid w:val="5942F197"/>
    <w:rsid w:val="59AEA18C"/>
    <w:rsid w:val="59DC318C"/>
    <w:rsid w:val="59E7F89C"/>
    <w:rsid w:val="59E7FB3F"/>
    <w:rsid w:val="5A0C555C"/>
    <w:rsid w:val="5A3586C8"/>
    <w:rsid w:val="5AF148BE"/>
    <w:rsid w:val="5B04B251"/>
    <w:rsid w:val="5B4B4A19"/>
    <w:rsid w:val="5B4E0ED0"/>
    <w:rsid w:val="5B616FDC"/>
    <w:rsid w:val="5BDCFBAB"/>
    <w:rsid w:val="5BEC5E4F"/>
    <w:rsid w:val="5C76FCBC"/>
    <w:rsid w:val="5CDE6115"/>
    <w:rsid w:val="5D062F9E"/>
    <w:rsid w:val="5D738478"/>
    <w:rsid w:val="5DB4D139"/>
    <w:rsid w:val="5E2F3EBB"/>
    <w:rsid w:val="5E603FCB"/>
    <w:rsid w:val="5E7CD464"/>
    <w:rsid w:val="5E8CEA34"/>
    <w:rsid w:val="5EFA349E"/>
    <w:rsid w:val="5F2E06F8"/>
    <w:rsid w:val="5F3255A0"/>
    <w:rsid w:val="5F5BDF66"/>
    <w:rsid w:val="5FDFEA58"/>
    <w:rsid w:val="5FFA347B"/>
    <w:rsid w:val="600F97B0"/>
    <w:rsid w:val="60580364"/>
    <w:rsid w:val="605C4EDB"/>
    <w:rsid w:val="606549BC"/>
    <w:rsid w:val="611A5950"/>
    <w:rsid w:val="613C81E7"/>
    <w:rsid w:val="6173F3D5"/>
    <w:rsid w:val="618A31E4"/>
    <w:rsid w:val="61CAB500"/>
    <w:rsid w:val="61F0B31F"/>
    <w:rsid w:val="61FA5DD3"/>
    <w:rsid w:val="61FEEE7A"/>
    <w:rsid w:val="6202EB49"/>
    <w:rsid w:val="62575C6D"/>
    <w:rsid w:val="6273AA13"/>
    <w:rsid w:val="628B6C9D"/>
    <w:rsid w:val="62A9C34D"/>
    <w:rsid w:val="62B6B35C"/>
    <w:rsid w:val="62D8A1B6"/>
    <w:rsid w:val="634D234B"/>
    <w:rsid w:val="635FB82B"/>
    <w:rsid w:val="636BCEC6"/>
    <w:rsid w:val="63A24B60"/>
    <w:rsid w:val="64610D3F"/>
    <w:rsid w:val="64680B2D"/>
    <w:rsid w:val="64BDCD2F"/>
    <w:rsid w:val="64CB9809"/>
    <w:rsid w:val="64D1957B"/>
    <w:rsid w:val="65036A72"/>
    <w:rsid w:val="6542390C"/>
    <w:rsid w:val="6566F5F6"/>
    <w:rsid w:val="65712B79"/>
    <w:rsid w:val="659D0B47"/>
    <w:rsid w:val="65C157FB"/>
    <w:rsid w:val="6638C488"/>
    <w:rsid w:val="6642F8F4"/>
    <w:rsid w:val="6697FD6B"/>
    <w:rsid w:val="66A3BFD5"/>
    <w:rsid w:val="66BE3C26"/>
    <w:rsid w:val="66C21455"/>
    <w:rsid w:val="6745A9CF"/>
    <w:rsid w:val="678CF478"/>
    <w:rsid w:val="67A4F42D"/>
    <w:rsid w:val="68B57BF8"/>
    <w:rsid w:val="68EC07C3"/>
    <w:rsid w:val="690A6F03"/>
    <w:rsid w:val="69364155"/>
    <w:rsid w:val="693BDFE4"/>
    <w:rsid w:val="69518A7E"/>
    <w:rsid w:val="6A02D72B"/>
    <w:rsid w:val="6A05785C"/>
    <w:rsid w:val="6A3B26B8"/>
    <w:rsid w:val="6A4239D4"/>
    <w:rsid w:val="6A5ED534"/>
    <w:rsid w:val="6A7F5D74"/>
    <w:rsid w:val="6AF26F50"/>
    <w:rsid w:val="6B66F29B"/>
    <w:rsid w:val="6B97B47A"/>
    <w:rsid w:val="6BD523E1"/>
    <w:rsid w:val="6CBE1B72"/>
    <w:rsid w:val="6D7CD4BE"/>
    <w:rsid w:val="6DE78856"/>
    <w:rsid w:val="6DF756C5"/>
    <w:rsid w:val="6E069C06"/>
    <w:rsid w:val="6E6F49D0"/>
    <w:rsid w:val="6E9AD8B4"/>
    <w:rsid w:val="6EC1C131"/>
    <w:rsid w:val="6ED3A13E"/>
    <w:rsid w:val="6EEBB9AF"/>
    <w:rsid w:val="6F293481"/>
    <w:rsid w:val="6F36909A"/>
    <w:rsid w:val="6F60362C"/>
    <w:rsid w:val="6F684AD7"/>
    <w:rsid w:val="6FA13084"/>
    <w:rsid w:val="700A9B5C"/>
    <w:rsid w:val="700C6720"/>
    <w:rsid w:val="7080CE68"/>
    <w:rsid w:val="70993213"/>
    <w:rsid w:val="709FA48C"/>
    <w:rsid w:val="7165A30B"/>
    <w:rsid w:val="72573715"/>
    <w:rsid w:val="72795A60"/>
    <w:rsid w:val="73911AFA"/>
    <w:rsid w:val="73A2111B"/>
    <w:rsid w:val="73C15812"/>
    <w:rsid w:val="73CB73EB"/>
    <w:rsid w:val="73D293E8"/>
    <w:rsid w:val="7419AAF3"/>
    <w:rsid w:val="743E806A"/>
    <w:rsid w:val="7462DA78"/>
    <w:rsid w:val="74B4C1B3"/>
    <w:rsid w:val="753EB312"/>
    <w:rsid w:val="7548AD1B"/>
    <w:rsid w:val="754E35F5"/>
    <w:rsid w:val="75617EEE"/>
    <w:rsid w:val="75A9C234"/>
    <w:rsid w:val="76310674"/>
    <w:rsid w:val="7639CCCD"/>
    <w:rsid w:val="76AF0287"/>
    <w:rsid w:val="7720CC14"/>
    <w:rsid w:val="772B9EE8"/>
    <w:rsid w:val="77AD1F9D"/>
    <w:rsid w:val="77C0A48B"/>
    <w:rsid w:val="785AF24F"/>
    <w:rsid w:val="7868E431"/>
    <w:rsid w:val="78695556"/>
    <w:rsid w:val="788C2384"/>
    <w:rsid w:val="78D4CE42"/>
    <w:rsid w:val="78EE95B5"/>
    <w:rsid w:val="78FEC9A1"/>
    <w:rsid w:val="792BD448"/>
    <w:rsid w:val="7958EDEB"/>
    <w:rsid w:val="79E0AC38"/>
    <w:rsid w:val="7A4D6F2F"/>
    <w:rsid w:val="7ADF1B97"/>
    <w:rsid w:val="7BBB7EDE"/>
    <w:rsid w:val="7BDB3262"/>
    <w:rsid w:val="7C1F5692"/>
    <w:rsid w:val="7C4FF5B8"/>
    <w:rsid w:val="7C920F84"/>
    <w:rsid w:val="7CA4382B"/>
    <w:rsid w:val="7CCFF091"/>
    <w:rsid w:val="7D08B06B"/>
    <w:rsid w:val="7D66FB52"/>
    <w:rsid w:val="7DA764DC"/>
    <w:rsid w:val="7E350AE5"/>
    <w:rsid w:val="7EA3A114"/>
    <w:rsid w:val="7EBEC680"/>
    <w:rsid w:val="7EC9D89B"/>
    <w:rsid w:val="7F245566"/>
    <w:rsid w:val="7F7E1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8F5569"/>
  <w15:chartTrackingRefBased/>
  <w15:docId w15:val="{5595D75C-49B2-9545-890A-10B726951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0B1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061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91E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1EB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725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0282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0282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0282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028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02821"/>
    <w:rPr>
      <w:b/>
      <w:bCs/>
      <w:sz w:val="20"/>
      <w:szCs w:val="20"/>
    </w:rPr>
  </w:style>
  <w:style w:type="paragraph" w:customStyle="1" w:styleId="Byline">
    <w:name w:val="Byline"/>
    <w:basedOn w:val="Normal"/>
    <w:qFormat/>
    <w:rsid w:val="009F58D9"/>
    <w:rPr>
      <w:sz w:val="44"/>
    </w:rPr>
  </w:style>
  <w:style w:type="paragraph" w:customStyle="1" w:styleId="Primary-Title">
    <w:name w:val="Primary-Title"/>
    <w:basedOn w:val="Title"/>
    <w:qFormat/>
    <w:rsid w:val="009F58D9"/>
    <w:rPr>
      <w:b w:val="0"/>
      <w:sz w:val="96"/>
    </w:rPr>
  </w:style>
  <w:style w:type="character" w:styleId="FollowedHyperlink">
    <w:name w:val="FollowedHyperlink"/>
    <w:basedOn w:val="DefaultParagraphFont"/>
    <w:uiPriority w:val="99"/>
    <w:semiHidden/>
    <w:unhideWhenUsed/>
    <w:rsid w:val="00F21C29"/>
    <w:rPr>
      <w:color w:val="954F72" w:themeColor="followedHyperlink"/>
      <w:u w:val="single"/>
    </w:rPr>
  </w:style>
  <w:style w:type="paragraph" w:customStyle="1" w:styleId="Hero-Image">
    <w:name w:val="Hero-Image"/>
    <w:basedOn w:val="Normal"/>
    <w:qFormat/>
    <w:rsid w:val="006242EB"/>
    <w:pPr>
      <w:jc w:val="center"/>
    </w:pPr>
  </w:style>
  <w:style w:type="paragraph" w:customStyle="1" w:styleId="Article-Image">
    <w:name w:val="Article-Image"/>
    <w:basedOn w:val="Hero-Image"/>
    <w:next w:val="Caption"/>
    <w:qFormat/>
    <w:rsid w:val="006242EB"/>
    <w:pPr>
      <w:spacing w:before="120" w:after="120"/>
    </w:pPr>
  </w:style>
  <w:style w:type="character" w:styleId="PageNumber">
    <w:name w:val="page number"/>
    <w:basedOn w:val="DefaultParagraphFont"/>
    <w:uiPriority w:val="99"/>
    <w:semiHidden/>
    <w:unhideWhenUsed/>
    <w:rsid w:val="003B1CB6"/>
  </w:style>
  <w:style w:type="paragraph" w:styleId="EndnoteText">
    <w:name w:val="endnote text"/>
    <w:basedOn w:val="Normal"/>
    <w:link w:val="EndnoteTextChar"/>
    <w:uiPriority w:val="99"/>
    <w:semiHidden/>
    <w:unhideWhenUsed/>
    <w:rsid w:val="006361BD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361B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361B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C5E0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C5E0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C5E0D"/>
    <w:rPr>
      <w:vertAlign w:val="superscript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on">
    <w:name w:val="Revision"/>
    <w:hidden/>
    <w:uiPriority w:val="99"/>
    <w:semiHidden/>
    <w:rsid w:val="000B7C3C"/>
  </w:style>
  <w:style w:type="character" w:customStyle="1" w:styleId="Heading1Char">
    <w:name w:val="Heading 1 Char"/>
    <w:basedOn w:val="DefaultParagraphFont"/>
    <w:link w:val="Heading1"/>
    <w:uiPriority w:val="9"/>
    <w:rsid w:val="00E006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09097C"/>
    <w:pPr>
      <w:spacing w:after="120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097C"/>
    <w:rPr>
      <w:rFonts w:eastAsiaTheme="majorEastAsia" w:cstheme="majorBidi"/>
      <w:b/>
      <w:spacing w:val="-10"/>
      <w:kern w:val="28"/>
      <w:sz w:val="56"/>
      <w:szCs w:val="56"/>
    </w:rPr>
  </w:style>
  <w:style w:type="paragraph" w:customStyle="1" w:styleId="Article-Type">
    <w:name w:val="Article-Type"/>
    <w:basedOn w:val="Normal"/>
    <w:qFormat/>
    <w:rsid w:val="009F58D9"/>
    <w:pPr>
      <w:jc w:val="right"/>
    </w:pPr>
    <w:rPr>
      <w:rFonts w:cs="Arial (Body CS)"/>
      <w:caps/>
      <w:sz w:val="4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220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220A"/>
    <w:rPr>
      <w:i/>
      <w:iCs/>
      <w:color w:val="4472C4" w:themeColor="accent1"/>
      <w:sz w:val="40"/>
    </w:rPr>
  </w:style>
  <w:style w:type="paragraph" w:customStyle="1" w:styleId="Emphasized-Paragraph">
    <w:name w:val="Emphasized-Paragraph"/>
    <w:basedOn w:val="Normal"/>
    <w:next w:val="Normal"/>
    <w:qFormat/>
    <w:rsid w:val="00D93334"/>
    <w:rPr>
      <w:rFonts w:cs="Arial (Body CS)"/>
      <w:i/>
    </w:rPr>
  </w:style>
  <w:style w:type="paragraph" w:customStyle="1" w:styleId="Fixed-Format">
    <w:name w:val="Fixed-Format"/>
    <w:basedOn w:val="Normal"/>
    <w:qFormat/>
    <w:rsid w:val="00876A5F"/>
    <w:rPr>
      <w:rFonts w:ascii="Courier New" w:hAnsi="Courier New" w:cs="Arial (Body CS)"/>
      <w:noProof/>
    </w:rPr>
  </w:style>
  <w:style w:type="paragraph" w:styleId="NormalWeb">
    <w:name w:val="Normal (Web)"/>
    <w:basedOn w:val="Normal"/>
    <w:uiPriority w:val="99"/>
    <w:semiHidden/>
    <w:unhideWhenUsed/>
    <w:rsid w:val="00D535A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paragraph" w:customStyle="1" w:styleId="Interview">
    <w:name w:val="Interview"/>
    <w:basedOn w:val="Normal"/>
    <w:next w:val="Normal"/>
    <w:qFormat/>
    <w:rsid w:val="001368D8"/>
  </w:style>
  <w:style w:type="paragraph" w:customStyle="1" w:styleId="Video">
    <w:name w:val="Video"/>
    <w:basedOn w:val="Normal"/>
    <w:next w:val="Caption"/>
    <w:qFormat/>
    <w:rsid w:val="005A5F38"/>
    <w:pPr>
      <w:jc w:val="center"/>
    </w:pPr>
    <w:rPr>
      <w:rFonts w:eastAsia="Times New Roman" w:cs="Times New Roman"/>
      <w:color w:val="000000" w:themeColor="text1"/>
    </w:rPr>
  </w:style>
  <w:style w:type="paragraph" w:customStyle="1" w:styleId="Video-Caption">
    <w:name w:val="Video-Caption"/>
    <w:basedOn w:val="Normal"/>
    <w:next w:val="Normal"/>
    <w:qFormat/>
    <w:rsid w:val="003811BB"/>
    <w:pPr>
      <w:jc w:val="center"/>
    </w:pPr>
    <w:rPr>
      <w:rFonts w:eastAsia="Times New Roman" w:cs="Times New Roman"/>
      <w:i/>
      <w:color w:val="000000" w:themeColor="text1"/>
    </w:rPr>
  </w:style>
  <w:style w:type="paragraph" w:customStyle="1" w:styleId="Audio">
    <w:name w:val="Audio"/>
    <w:basedOn w:val="Normal"/>
    <w:next w:val="Caption"/>
    <w:qFormat/>
    <w:rsid w:val="00714A7C"/>
    <w:pPr>
      <w:tabs>
        <w:tab w:val="left" w:pos="2320"/>
      </w:tabs>
      <w:jc w:val="center"/>
    </w:pPr>
    <w:rPr>
      <w:rFonts w:eastAsia="Times New Roman" w:cs="Times New Roman"/>
    </w:rPr>
  </w:style>
  <w:style w:type="paragraph" w:customStyle="1" w:styleId="Audio-Caption">
    <w:name w:val="Audio-Caption"/>
    <w:basedOn w:val="Normal"/>
    <w:next w:val="Normal"/>
    <w:qFormat/>
    <w:rsid w:val="003811BB"/>
    <w:pPr>
      <w:jc w:val="center"/>
    </w:pPr>
    <w:rPr>
      <w:i/>
    </w:rPr>
  </w:style>
  <w:style w:type="paragraph" w:styleId="Caption">
    <w:name w:val="caption"/>
    <w:basedOn w:val="Normal"/>
    <w:next w:val="Normal"/>
    <w:uiPriority w:val="35"/>
    <w:unhideWhenUsed/>
    <w:qFormat/>
    <w:rsid w:val="003811BB"/>
    <w:pPr>
      <w:spacing w:after="200"/>
      <w:jc w:val="center"/>
    </w:pPr>
    <w:rPr>
      <w:i/>
      <w:iCs/>
      <w:color w:val="44546A" w:themeColor="text2"/>
      <w:sz w:val="32"/>
      <w:szCs w:val="18"/>
    </w:rPr>
  </w:style>
  <w:style w:type="paragraph" w:customStyle="1" w:styleId="Progress-Bar">
    <w:name w:val="Progress-Bar"/>
    <w:basedOn w:val="Primary-Title"/>
    <w:qFormat/>
    <w:rsid w:val="000E11DF"/>
    <w:pPr>
      <w:pBdr>
        <w:top w:val="single" w:sz="4" w:space="1" w:color="FF0000" w:shadow="1"/>
        <w:left w:val="single" w:sz="4" w:space="4" w:color="FF0000" w:shadow="1"/>
        <w:bottom w:val="single" w:sz="4" w:space="1" w:color="FF0000" w:shadow="1"/>
        <w:right w:val="single" w:sz="4" w:space="4" w:color="FF0000" w:shadow="1"/>
      </w:pBdr>
      <w:jc w:val="center"/>
    </w:pPr>
    <w:rPr>
      <w:rFonts w:cs="Times New Roman (Headings CS)"/>
      <w:caps/>
      <w:color w:val="FF0000"/>
    </w:rPr>
  </w:style>
  <w:style w:type="paragraph" w:customStyle="1" w:styleId="Attribution">
    <w:name w:val="Attribution"/>
    <w:basedOn w:val="Normal"/>
    <w:next w:val="Normal"/>
    <w:qFormat/>
    <w:rsid w:val="00D674CB"/>
    <w:pPr>
      <w:ind w:left="720"/>
      <w:textAlignment w:val="baseline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6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18" Type="http://schemas.microsoft.com/office/2020/10/relationships/intelligence" Target="intelligence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grinco-my.sharepoint.com/personal/baechtel_grinnell_edu/Documents/Rootstalk/Rootstalk,%20Spring%202024/Digital-Versions/generic-article-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 Version="16"/>
</file>

<file path=customXml/itemProps1.xml><?xml version="1.0" encoding="utf-8"?>
<ds:datastoreItem xmlns:ds="http://schemas.openxmlformats.org/officeDocument/2006/customXml" ds:itemID="{EEA95DE2-00FC-914D-9EFA-F3304DCD6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generic-article-template.dotx</Template>
  <TotalTime>9</TotalTime>
  <Pages>1</Pages>
  <Words>891</Words>
  <Characters>5083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McFate, Mark</cp:lastModifiedBy>
  <cp:revision>4</cp:revision>
  <cp:lastPrinted>2023-04-26T23:45:00Z</cp:lastPrinted>
  <dcterms:created xsi:type="dcterms:W3CDTF">2024-04-17T16:10:00Z</dcterms:created>
  <dcterms:modified xsi:type="dcterms:W3CDTF">2024-04-17T16:28:00Z</dcterms:modified>
</cp:coreProperties>
</file>